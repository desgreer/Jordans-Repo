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685"/>
      </w:tblGrid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Coding Based resources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http://stackoverflow.com/questions/5649722/how-to-call-servlet-through-a-jsp-page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from a servlet to a </w:t>
            </w:r>
            <w:proofErr w:type="spellStart"/>
            <w:r>
              <w:t>jsp</w:t>
            </w:r>
            <w:proofErr w:type="spellEnd"/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http://stackoverflow.com/questions/5003142/show-jdbc-resultset-in-html-table-in-jsp-page-using-mvc-pattern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Dependency injection end to end from </w:t>
            </w:r>
            <w:proofErr w:type="spellStart"/>
            <w:r>
              <w:t>jsp</w:t>
            </w:r>
            <w:proofErr w:type="spellEnd"/>
            <w:r>
              <w:t xml:space="preserve"> to </w:t>
            </w:r>
            <w:proofErr w:type="spellStart"/>
            <w:r>
              <w:t>mysql</w:t>
            </w:r>
            <w:proofErr w:type="spellEnd"/>
            <w:r>
              <w:t xml:space="preserve"> and back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http://www.r-bloggers.com/mysql-and-r/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R and </w:t>
            </w:r>
            <w:proofErr w:type="spellStart"/>
            <w:r>
              <w:t>mysql</w:t>
            </w:r>
            <w:proofErr w:type="spellEnd"/>
            <w:r>
              <w:t xml:space="preserve"> example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67312D" w:rsidP="0067312D">
            <w:pPr>
              <w:jc w:val="center"/>
            </w:pPr>
            <w:r w:rsidRPr="0067312D">
              <w:t>http://www.codeproject.com/Articles/989407/View-GitHub-Commits-and-Issues</w:t>
            </w:r>
          </w:p>
        </w:tc>
        <w:tc>
          <w:tcPr>
            <w:tcW w:w="3685" w:type="dxa"/>
          </w:tcPr>
          <w:p w:rsidR="0067312D" w:rsidRDefault="0067312D" w:rsidP="0067312D">
            <w:pPr>
              <w:jc w:val="center"/>
            </w:pPr>
            <w:r>
              <w:t xml:space="preserve">Example basic JS only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963824" w:rsidP="0067312D">
            <w:pPr>
              <w:jc w:val="center"/>
            </w:pPr>
            <w:r w:rsidRPr="00963824">
              <w:t>http://blog.teamtreehouse.com/code-a-simple-github-api-webapp-using-jquery-ajax</w:t>
            </w:r>
          </w:p>
        </w:tc>
        <w:tc>
          <w:tcPr>
            <w:tcW w:w="3685" w:type="dxa"/>
          </w:tcPr>
          <w:p w:rsidR="00963824" w:rsidRDefault="00963824" w:rsidP="0067312D">
            <w:pPr>
              <w:jc w:val="center"/>
            </w:pPr>
            <w:r>
              <w:t xml:space="preserve">Another </w:t>
            </w:r>
            <w:proofErr w:type="spellStart"/>
            <w:r>
              <w:t>github</w:t>
            </w:r>
            <w:proofErr w:type="spellEnd"/>
            <w:r>
              <w:t xml:space="preserve"> example </w:t>
            </w:r>
            <w:proofErr w:type="spellStart"/>
            <w:r>
              <w:t>webapp</w:t>
            </w:r>
            <w:proofErr w:type="spellEnd"/>
          </w:p>
        </w:tc>
      </w:tr>
      <w:tr w:rsidR="00963824" w:rsidTr="00FA7319">
        <w:trPr>
          <w:trHeight w:val="478"/>
        </w:trPr>
        <w:tc>
          <w:tcPr>
            <w:tcW w:w="5665" w:type="dxa"/>
          </w:tcPr>
          <w:p w:rsidR="00963824" w:rsidRPr="0067312D" w:rsidRDefault="00C73222" w:rsidP="0067312D">
            <w:pPr>
              <w:jc w:val="center"/>
            </w:pPr>
            <w:r w:rsidRPr="00C73222">
              <w:t>https://developer.github.com/v3/#rate-limiting</w:t>
            </w:r>
          </w:p>
        </w:tc>
        <w:tc>
          <w:tcPr>
            <w:tcW w:w="3685" w:type="dxa"/>
          </w:tcPr>
          <w:p w:rsidR="00963824" w:rsidRDefault="00C73222" w:rsidP="00C73222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link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http://www.mysamplecode.com/2012/04/jquery-ajax-request-response-java.html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Generic web app ajax example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http://stackoverflow.com/questions/14420076/github-v3-api-get-full-commit-list-for-large-comparison</w:t>
            </w:r>
          </w:p>
        </w:tc>
        <w:tc>
          <w:tcPr>
            <w:tcW w:w="3685" w:type="dxa"/>
          </w:tcPr>
          <w:p w:rsidR="00C73222" w:rsidRDefault="00C73222" w:rsidP="00C73222">
            <w:pPr>
              <w:jc w:val="center"/>
            </w:pPr>
            <w:r>
              <w:t xml:space="preserve">Accessing different commit set example </w:t>
            </w:r>
            <w:proofErr w:type="spellStart"/>
            <w:r>
              <w:t>github</w:t>
            </w:r>
            <w:proofErr w:type="spellEnd"/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https://developer.github.com/guides/traversing-with-pagination/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 xml:space="preserve">Traversing </w:t>
            </w:r>
            <w:proofErr w:type="spellStart"/>
            <w:r>
              <w:t>api</w:t>
            </w:r>
            <w:proofErr w:type="spellEnd"/>
            <w:r>
              <w:t xml:space="preserve"> data examples</w:t>
            </w:r>
          </w:p>
        </w:tc>
      </w:tr>
      <w:tr w:rsidR="00C73222" w:rsidTr="00FA7319">
        <w:trPr>
          <w:trHeight w:val="478"/>
        </w:trPr>
        <w:tc>
          <w:tcPr>
            <w:tcW w:w="5665" w:type="dxa"/>
          </w:tcPr>
          <w:p w:rsidR="00C73222" w:rsidRPr="00C73222" w:rsidRDefault="00C73222" w:rsidP="0067312D">
            <w:pPr>
              <w:jc w:val="center"/>
            </w:pPr>
            <w:r w:rsidRPr="00C73222">
              <w:t>http://stackoverflow.com/questions/27931139/how-to-use-github-v3-api-to-get-commit-count-for-a-repo</w:t>
            </w:r>
          </w:p>
        </w:tc>
        <w:tc>
          <w:tcPr>
            <w:tcW w:w="3685" w:type="dxa"/>
          </w:tcPr>
          <w:p w:rsidR="00C73222" w:rsidRDefault="00C73222" w:rsidP="0067312D">
            <w:pPr>
              <w:jc w:val="center"/>
            </w:pPr>
            <w:r>
              <w:t>Commit total example</w:t>
            </w:r>
          </w:p>
        </w:tc>
      </w:tr>
      <w:tr w:rsidR="0081088E" w:rsidTr="00FA7319">
        <w:trPr>
          <w:trHeight w:val="478"/>
        </w:trPr>
        <w:tc>
          <w:tcPr>
            <w:tcW w:w="5665" w:type="dxa"/>
          </w:tcPr>
          <w:p w:rsidR="0081088E" w:rsidRPr="00C73222" w:rsidRDefault="0081088E" w:rsidP="0067312D">
            <w:pPr>
              <w:jc w:val="center"/>
            </w:pPr>
            <w:r w:rsidRPr="0081088E">
              <w:t>http://stackoverflow.com/questions/3541077/design-patterns-web-based-applications</w:t>
            </w:r>
          </w:p>
        </w:tc>
        <w:tc>
          <w:tcPr>
            <w:tcW w:w="3685" w:type="dxa"/>
          </w:tcPr>
          <w:p w:rsidR="0081088E" w:rsidRDefault="0081088E" w:rsidP="0067312D">
            <w:pPr>
              <w:jc w:val="center"/>
            </w:pPr>
            <w:r>
              <w:t xml:space="preserve">Great example of </w:t>
            </w:r>
            <w:proofErr w:type="spellStart"/>
            <w:r>
              <w:t>webapp</w:t>
            </w:r>
            <w:proofErr w:type="spellEnd"/>
            <w:r>
              <w:t xml:space="preserve"> pattern design</w:t>
            </w:r>
          </w:p>
        </w:tc>
      </w:tr>
      <w:tr w:rsidR="00CE5393" w:rsidTr="00FA7319">
        <w:trPr>
          <w:trHeight w:val="478"/>
        </w:trPr>
        <w:tc>
          <w:tcPr>
            <w:tcW w:w="5665" w:type="dxa"/>
          </w:tcPr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Configure --- associate with sonar (must be maven)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Maven --- update project</w:t>
            </w:r>
          </w:p>
          <w:p w:rsidR="00CE5393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>Right click on project , sonar – run analysis</w:t>
            </w:r>
          </w:p>
          <w:p w:rsidR="00CE5393" w:rsidRPr="0081088E" w:rsidRDefault="00CE5393" w:rsidP="00CE5393">
            <w:pPr>
              <w:pStyle w:val="ListParagraph"/>
              <w:numPr>
                <w:ilvl w:val="0"/>
                <w:numId w:val="1"/>
              </w:numPr>
            </w:pPr>
            <w:r>
              <w:t xml:space="preserve">To remove sonar </w:t>
            </w:r>
            <w:proofErr w:type="spellStart"/>
            <w:r>
              <w:t>qube</w:t>
            </w:r>
            <w:proofErr w:type="spellEnd"/>
            <w:r>
              <w:t xml:space="preserve"> suggestions, right click --- sonar --- remove</w:t>
            </w:r>
          </w:p>
        </w:tc>
        <w:tc>
          <w:tcPr>
            <w:tcW w:w="3685" w:type="dxa"/>
          </w:tcPr>
          <w:p w:rsidR="00CE5393" w:rsidRDefault="00CE5393" w:rsidP="0067312D">
            <w:pPr>
              <w:jc w:val="center"/>
            </w:pPr>
            <w:r>
              <w:t>Using sonar plugin</w:t>
            </w:r>
          </w:p>
        </w:tc>
      </w:tr>
      <w:tr w:rsidR="00715EDB" w:rsidTr="00FA7319">
        <w:trPr>
          <w:trHeight w:val="478"/>
        </w:trPr>
        <w:tc>
          <w:tcPr>
            <w:tcW w:w="5665" w:type="dxa"/>
          </w:tcPr>
          <w:p w:rsidR="00715EDB" w:rsidRDefault="00715EDB" w:rsidP="00715EDB">
            <w:r w:rsidRPr="00715EDB">
              <w:t>http://www.coreservlets.com/Apache-Tomcat-Tutorial/tomcat-7-with-eclipse.html#undefined</w:t>
            </w:r>
          </w:p>
        </w:tc>
        <w:tc>
          <w:tcPr>
            <w:tcW w:w="3685" w:type="dxa"/>
          </w:tcPr>
          <w:p w:rsidR="00715EDB" w:rsidRDefault="00715EDB" w:rsidP="0067312D">
            <w:pPr>
              <w:jc w:val="center"/>
            </w:pPr>
            <w:r>
              <w:t>Set up tomcat with eclipse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715EDB" w:rsidRDefault="00D4460D" w:rsidP="00715EDB">
            <w:r w:rsidRPr="00D4460D">
              <w:t>http://stackoverflow.com/questions/25112141/finding-the-oldest-commit-in-a-github-repository-via-the-api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oldest commit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http://blog.notfoss.com/posts/get-total-number-of-commits-for-a-repository-using-the-github-api/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Get total commits</w:t>
            </w:r>
          </w:p>
        </w:tc>
      </w:tr>
      <w:tr w:rsidR="00D4460D" w:rsidTr="00FA7319">
        <w:trPr>
          <w:trHeight w:val="478"/>
        </w:trPr>
        <w:tc>
          <w:tcPr>
            <w:tcW w:w="5665" w:type="dxa"/>
          </w:tcPr>
          <w:p w:rsidR="00D4460D" w:rsidRPr="00D4460D" w:rsidRDefault="00D4460D" w:rsidP="00715EDB">
            <w:r w:rsidRPr="00D4460D">
              <w:t>http://stackoverflow.com/questions/9888920/how-to-add-two-google-charts-on-the-one-page</w:t>
            </w:r>
          </w:p>
        </w:tc>
        <w:tc>
          <w:tcPr>
            <w:tcW w:w="3685" w:type="dxa"/>
          </w:tcPr>
          <w:p w:rsidR="00D4460D" w:rsidRDefault="00D4460D" w:rsidP="0067312D">
            <w:pPr>
              <w:jc w:val="center"/>
            </w:pPr>
            <w:r>
              <w:t>Google charts stuff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D4460D" w:rsidRDefault="000313D4" w:rsidP="00715EDB">
            <w:r w:rsidRPr="000313D4">
              <w:t>https://github.com/jquery/jquery/graphs/contributors?from=2013-04-22&amp;to=2015-09-26&amp;type=a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Possible way to organize  visualize data (contributions)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Pr="000313D4" w:rsidRDefault="000313D4" w:rsidP="00715EDB">
            <w:r w:rsidRPr="000313D4">
              <w:t>http://stackoverflow.com/questions/17727137/passing-variable-from-jsp-to-javascript</w:t>
            </w:r>
          </w:p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 xml:space="preserve">Pass value from </w:t>
            </w:r>
            <w:proofErr w:type="spellStart"/>
            <w:r>
              <w:t>jsp</w:t>
            </w:r>
            <w:proofErr w:type="spellEnd"/>
            <w:r>
              <w:t xml:space="preserve"> to JS</w:t>
            </w:r>
          </w:p>
        </w:tc>
      </w:tr>
      <w:tr w:rsidR="000313D4" w:rsidTr="00FA7319">
        <w:trPr>
          <w:trHeight w:val="478"/>
        </w:trPr>
        <w:tc>
          <w:tcPr>
            <w:tcW w:w="5665" w:type="dxa"/>
          </w:tcPr>
          <w:p w:rsidR="000313D4" w:rsidRDefault="00A33F16" w:rsidP="00715EDB">
            <w:hyperlink r:id="rId6" w:history="1">
              <w:r w:rsidR="00E31BB8" w:rsidRPr="002A1015">
                <w:rPr>
                  <w:rStyle w:val="Hyperlink"/>
                </w:rPr>
                <w:t>https://danielniko.wordpress.com/2012/04/17/simple-crud-using-jsp-servlet-and-mysql/</w:t>
              </w:r>
            </w:hyperlink>
          </w:p>
          <w:p w:rsidR="00E31BB8" w:rsidRDefault="00E31BB8" w:rsidP="00715EDB"/>
          <w:p w:rsidR="00E31BB8" w:rsidRPr="000313D4" w:rsidRDefault="00E31BB8" w:rsidP="00715EDB"/>
        </w:tc>
        <w:tc>
          <w:tcPr>
            <w:tcW w:w="3685" w:type="dxa"/>
          </w:tcPr>
          <w:p w:rsidR="000313D4" w:rsidRDefault="000313D4" w:rsidP="0067312D">
            <w:pPr>
              <w:jc w:val="center"/>
            </w:pPr>
            <w:r>
              <w:t>Crud example</w:t>
            </w:r>
          </w:p>
        </w:tc>
      </w:tr>
      <w:tr w:rsidR="0067312D" w:rsidTr="000D04D2">
        <w:trPr>
          <w:trHeight w:val="504"/>
        </w:trPr>
        <w:tc>
          <w:tcPr>
            <w:tcW w:w="9350" w:type="dxa"/>
            <w:gridSpan w:val="2"/>
            <w:shd w:val="clear" w:color="auto" w:fill="5B9BD5" w:themeFill="accent1"/>
          </w:tcPr>
          <w:p w:rsidR="0067312D" w:rsidRPr="0067312D" w:rsidRDefault="0067312D" w:rsidP="0067312D">
            <w:pPr>
              <w:tabs>
                <w:tab w:val="center" w:pos="4566"/>
                <w:tab w:val="left" w:pos="6426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 w:rsidRPr="0067312D">
              <w:rPr>
                <w:sz w:val="28"/>
                <w:szCs w:val="28"/>
              </w:rPr>
              <w:t>Research References</w:t>
            </w:r>
            <w:r>
              <w:rPr>
                <w:sz w:val="28"/>
                <w:szCs w:val="28"/>
              </w:rPr>
              <w:tab/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URL</w:t>
            </w:r>
          </w:p>
        </w:tc>
        <w:tc>
          <w:tcPr>
            <w:tcW w:w="3685" w:type="dxa"/>
          </w:tcPr>
          <w:p w:rsidR="0067312D" w:rsidRPr="0067312D" w:rsidRDefault="0067312D" w:rsidP="0067312D">
            <w:pPr>
              <w:jc w:val="center"/>
              <w:rPr>
                <w:sz w:val="28"/>
                <w:szCs w:val="28"/>
              </w:rPr>
            </w:pPr>
            <w:r w:rsidRPr="0067312D">
              <w:rPr>
                <w:sz w:val="28"/>
                <w:szCs w:val="28"/>
              </w:rPr>
              <w:t>Comment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http://research.cs.queensu.ca/home/ahmed/home/teaching/CISC880/F14/papers/MiningGitHub_MSR2014.pdf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67312D" w:rsidTr="00FA7319">
        <w:trPr>
          <w:trHeight w:val="478"/>
        </w:trPr>
        <w:tc>
          <w:tcPr>
            <w:tcW w:w="5665" w:type="dxa"/>
          </w:tcPr>
          <w:p w:rsidR="0067312D" w:rsidRDefault="000D04D2" w:rsidP="0067312D">
            <w:r w:rsidRPr="000D04D2">
              <w:t>http://www.researchgate.net/profile/Kelly_Blincoe/publication/263847951_Understanding_Watchers_on_GitHub/links/545d75530cf27487b44d4f95.pdf</w:t>
            </w:r>
          </w:p>
        </w:tc>
        <w:tc>
          <w:tcPr>
            <w:tcW w:w="3685" w:type="dxa"/>
          </w:tcPr>
          <w:p w:rsidR="0067312D" w:rsidRDefault="000D04D2" w:rsidP="0067312D">
            <w:r>
              <w:t xml:space="preserve">Good information in watchers in </w:t>
            </w:r>
            <w:proofErr w:type="spellStart"/>
            <w:r>
              <w:t>github</w:t>
            </w:r>
            <w:proofErr w:type="spellEnd"/>
            <w:r>
              <w:t xml:space="preserve"> (in general, not over time)</w:t>
            </w:r>
          </w:p>
        </w:tc>
      </w:tr>
      <w:tr w:rsidR="0067312D" w:rsidTr="00FA7319">
        <w:trPr>
          <w:trHeight w:val="504"/>
        </w:trPr>
        <w:tc>
          <w:tcPr>
            <w:tcW w:w="5665" w:type="dxa"/>
          </w:tcPr>
          <w:p w:rsidR="0067312D" w:rsidRDefault="000D04D2" w:rsidP="0067312D">
            <w:r w:rsidRPr="000D04D2">
              <w:t>https://hal.inria.fr/hal-01085400/document</w:t>
            </w:r>
          </w:p>
        </w:tc>
        <w:tc>
          <w:tcPr>
            <w:tcW w:w="3685" w:type="dxa"/>
          </w:tcPr>
          <w:p w:rsidR="0067312D" w:rsidRDefault="000D04D2" w:rsidP="0067312D">
            <w:r>
              <w:t>…</w:t>
            </w:r>
          </w:p>
        </w:tc>
      </w:tr>
      <w:tr w:rsidR="000156FD" w:rsidTr="00FA7319">
        <w:trPr>
          <w:trHeight w:val="504"/>
        </w:trPr>
        <w:tc>
          <w:tcPr>
            <w:tcW w:w="5665" w:type="dxa"/>
          </w:tcPr>
          <w:p w:rsidR="000156FD" w:rsidRPr="000D04D2" w:rsidRDefault="007F03FC" w:rsidP="0067312D">
            <w:r w:rsidRPr="007F03FC">
              <w:t>https://speakerdeck.com/gousiosg/mining-github-for-fun-and-profit</w:t>
            </w:r>
          </w:p>
        </w:tc>
        <w:tc>
          <w:tcPr>
            <w:tcW w:w="3685" w:type="dxa"/>
          </w:tcPr>
          <w:p w:rsidR="000156FD" w:rsidRDefault="007F03FC" w:rsidP="0067312D">
            <w:r>
              <w:t>Maybe useful</w:t>
            </w:r>
          </w:p>
        </w:tc>
      </w:tr>
      <w:tr w:rsidR="009A5B1B" w:rsidTr="00FA7319">
        <w:trPr>
          <w:trHeight w:val="504"/>
        </w:trPr>
        <w:tc>
          <w:tcPr>
            <w:tcW w:w="5665" w:type="dxa"/>
          </w:tcPr>
          <w:p w:rsidR="009A5B1B" w:rsidRDefault="009A5B1B" w:rsidP="009A5B1B">
            <w:r w:rsidRPr="008669FC">
              <w:t>http://arxiv.org/pdf/1507.00604.pdf</w:t>
            </w:r>
          </w:p>
        </w:tc>
        <w:tc>
          <w:tcPr>
            <w:tcW w:w="3685" w:type="dxa"/>
          </w:tcPr>
          <w:p w:rsidR="009A5B1B" w:rsidRDefault="009A5B1B" w:rsidP="009A5B1B">
            <w:r>
              <w:t xml:space="preserve">Pretty </w:t>
            </w:r>
            <w:r w:rsidR="003E5014">
              <w:t>relevant</w:t>
            </w:r>
          </w:p>
        </w:tc>
      </w:tr>
      <w:tr w:rsidR="00FA7319" w:rsidTr="00FA7319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FA7319" w:rsidRDefault="00A84AEF" w:rsidP="00FA7319">
            <w:pPr>
              <w:jc w:val="center"/>
            </w:pPr>
            <w:r>
              <w:rPr>
                <w:sz w:val="28"/>
                <w:szCs w:val="28"/>
              </w:rPr>
              <w:t>TODO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Task</w:t>
            </w:r>
          </w:p>
        </w:tc>
        <w:tc>
          <w:tcPr>
            <w:tcW w:w="3685" w:type="dxa"/>
          </w:tcPr>
          <w:p w:rsidR="00FA7319" w:rsidRPr="00FA7319" w:rsidRDefault="00FA7319" w:rsidP="00FA7319">
            <w:pPr>
              <w:jc w:val="center"/>
              <w:rPr>
                <w:sz w:val="28"/>
                <w:szCs w:val="28"/>
              </w:rPr>
            </w:pPr>
            <w:r w:rsidRPr="00FA7319">
              <w:rPr>
                <w:sz w:val="28"/>
                <w:szCs w:val="28"/>
              </w:rPr>
              <w:t>Importance (1-5)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Admin rights (view activity log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FA7319" w:rsidRDefault="00FA7319" w:rsidP="009A5B1B">
            <w:r>
              <w:t>2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 xml:space="preserve">Add a growth rate metric  </w:t>
            </w:r>
          </w:p>
          <w:p w:rsidR="00FA7319" w:rsidRDefault="00FA7319" w:rsidP="009A5B1B">
            <w:r w:rsidRPr="00FA7319">
              <w:t>http://www.wikihow.com/Calculate-Growth-Rate</w:t>
            </w:r>
          </w:p>
        </w:tc>
        <w:tc>
          <w:tcPr>
            <w:tcW w:w="3685" w:type="dxa"/>
          </w:tcPr>
          <w:p w:rsidR="00FA7319" w:rsidRDefault="00FA7319" w:rsidP="009A5B1B">
            <w:r>
              <w:t>3</w:t>
            </w:r>
          </w:p>
        </w:tc>
      </w:tr>
      <w:tr w:rsidR="00FA7319" w:rsidTr="00FA7319">
        <w:trPr>
          <w:trHeight w:val="478"/>
        </w:trPr>
        <w:tc>
          <w:tcPr>
            <w:tcW w:w="5665" w:type="dxa"/>
          </w:tcPr>
          <w:p w:rsidR="00FA7319" w:rsidRDefault="00FA7319" w:rsidP="009A5B1B">
            <w:r>
              <w:t>Ability to export/download repo data</w:t>
            </w:r>
          </w:p>
        </w:tc>
        <w:tc>
          <w:tcPr>
            <w:tcW w:w="3685" w:type="dxa"/>
          </w:tcPr>
          <w:p w:rsidR="00FA7319" w:rsidRDefault="00FA7319" w:rsidP="009A5B1B">
            <w:r>
              <w:t>1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Get </w:t>
            </w:r>
            <w:proofErr w:type="spellStart"/>
            <w:r>
              <w:t>url</w:t>
            </w:r>
            <w:proofErr w:type="spellEnd"/>
            <w:r>
              <w:t xml:space="preserve"> entry and commit graph render working</w:t>
            </w:r>
          </w:p>
        </w:tc>
        <w:tc>
          <w:tcPr>
            <w:tcW w:w="3685" w:type="dxa"/>
          </w:tcPr>
          <w:p w:rsidR="00705F84" w:rsidRDefault="00705F84" w:rsidP="009A5B1B">
            <w:r>
              <w:t>5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 xml:space="preserve">Set up </w:t>
            </w:r>
            <w:proofErr w:type="spellStart"/>
            <w:r>
              <w:t>mysql</w:t>
            </w:r>
            <w:proofErr w:type="spellEnd"/>
            <w:r>
              <w:t xml:space="preserve"> connection</w:t>
            </w:r>
          </w:p>
        </w:tc>
        <w:tc>
          <w:tcPr>
            <w:tcW w:w="3685" w:type="dxa"/>
          </w:tcPr>
          <w:p w:rsidR="00705F84" w:rsidRDefault="00705F84" w:rsidP="009A5B1B">
            <w:r>
              <w:t>4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Implement project health</w:t>
            </w:r>
            <w:r w:rsidR="009C511A">
              <w:t xml:space="preserve"> (look into NN classification)</w:t>
            </w:r>
          </w:p>
        </w:tc>
        <w:tc>
          <w:tcPr>
            <w:tcW w:w="3685" w:type="dxa"/>
          </w:tcPr>
          <w:p w:rsidR="00705F84" w:rsidRDefault="00705F84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705F84" w:rsidP="009A5B1B">
            <w:r>
              <w:t>Read papers collected in more detail</w:t>
            </w:r>
            <w:r w:rsidR="009C511A">
              <w:t xml:space="preserve"> – analyze</w:t>
            </w:r>
          </w:p>
        </w:tc>
        <w:tc>
          <w:tcPr>
            <w:tcW w:w="3685" w:type="dxa"/>
          </w:tcPr>
          <w:p w:rsidR="00705F84" w:rsidRDefault="009C511A" w:rsidP="009A5B1B">
            <w:r>
              <w:t>3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9C511A" w:rsidP="009A5B1B">
            <w:r>
              <w:t xml:space="preserve">Add view account functionality (user stats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3685" w:type="dxa"/>
          </w:tcPr>
          <w:p w:rsidR="00705F84" w:rsidRDefault="003E5014" w:rsidP="009A5B1B">
            <w:r>
              <w:t>2</w:t>
            </w:r>
          </w:p>
        </w:tc>
      </w:tr>
      <w:tr w:rsidR="00705F84" w:rsidTr="00FA7319">
        <w:trPr>
          <w:trHeight w:val="478"/>
        </w:trPr>
        <w:tc>
          <w:tcPr>
            <w:tcW w:w="5665" w:type="dxa"/>
          </w:tcPr>
          <w:p w:rsidR="00705F84" w:rsidRDefault="00D566B3" w:rsidP="009A5B1B">
            <w:r>
              <w:t>As well as commits over time, get mean commits per year, give tab option to update table</w:t>
            </w:r>
          </w:p>
        </w:tc>
        <w:tc>
          <w:tcPr>
            <w:tcW w:w="3685" w:type="dxa"/>
          </w:tcPr>
          <w:p w:rsidR="00705F84" w:rsidRDefault="00D566B3" w:rsidP="009A5B1B">
            <w:r>
              <w:t>1</w:t>
            </w:r>
          </w:p>
        </w:tc>
      </w:tr>
      <w:tr w:rsidR="00D566B3" w:rsidTr="00FA7319">
        <w:trPr>
          <w:trHeight w:val="478"/>
        </w:trPr>
        <w:tc>
          <w:tcPr>
            <w:tcW w:w="5665" w:type="dxa"/>
          </w:tcPr>
          <w:p w:rsidR="00D566B3" w:rsidRDefault="00D566B3" w:rsidP="009A5B1B">
            <w:r>
              <w:t>Think of other tabs for the commit data – author dictionary? Increment each time same author commits</w:t>
            </w:r>
          </w:p>
        </w:tc>
        <w:tc>
          <w:tcPr>
            <w:tcW w:w="3685" w:type="dxa"/>
          </w:tcPr>
          <w:p w:rsidR="00D566B3" w:rsidRDefault="00D566B3" w:rsidP="009A5B1B"/>
        </w:tc>
      </w:tr>
      <w:tr w:rsidR="0011176D" w:rsidTr="0011176D">
        <w:trPr>
          <w:trHeight w:val="478"/>
        </w:trPr>
        <w:tc>
          <w:tcPr>
            <w:tcW w:w="9350" w:type="dxa"/>
            <w:gridSpan w:val="2"/>
            <w:shd w:val="clear" w:color="auto" w:fill="5B9BD5" w:themeFill="accent1"/>
          </w:tcPr>
          <w:p w:rsidR="0011176D" w:rsidRDefault="0011176D" w:rsidP="0011176D">
            <w:pPr>
              <w:jc w:val="center"/>
            </w:pPr>
            <w:r>
              <w:t>Points of consideration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Pr="0011176D" w:rsidRDefault="0011176D" w:rsidP="0011176D">
            <w:pPr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Area to consider</w:t>
            </w:r>
          </w:p>
        </w:tc>
        <w:tc>
          <w:tcPr>
            <w:tcW w:w="3685" w:type="dxa"/>
          </w:tcPr>
          <w:p w:rsidR="0011176D" w:rsidRPr="0011176D" w:rsidRDefault="0011176D" w:rsidP="0011176D">
            <w:pPr>
              <w:ind w:firstLine="720"/>
              <w:jc w:val="center"/>
              <w:rPr>
                <w:sz w:val="32"/>
                <w:szCs w:val="32"/>
              </w:rPr>
            </w:pPr>
            <w:r w:rsidRPr="0011176D">
              <w:rPr>
                <w:sz w:val="32"/>
                <w:szCs w:val="32"/>
              </w:rPr>
              <w:t>outcome</w:t>
            </w:r>
          </w:p>
        </w:tc>
      </w:tr>
      <w:tr w:rsidR="0011176D" w:rsidTr="00FA7319">
        <w:trPr>
          <w:trHeight w:val="478"/>
        </w:trPr>
        <w:tc>
          <w:tcPr>
            <w:tcW w:w="5665" w:type="dxa"/>
          </w:tcPr>
          <w:p w:rsidR="0011176D" w:rsidRDefault="00A33F16" w:rsidP="009A5B1B">
            <w:hyperlink r:id="rId7" w:history="1">
              <w:r w:rsidR="0011176D" w:rsidRPr="00676725">
                <w:rPr>
                  <w:rStyle w:val="Hyperlink"/>
                </w:rPr>
                <w:t>https://api.github.com/repos/jquery/jquery/stats/contributors?page=3</w:t>
              </w:r>
            </w:hyperlink>
          </w:p>
          <w:p w:rsidR="0011176D" w:rsidRDefault="0011176D" w:rsidP="009A5B1B">
            <w:r>
              <w:t xml:space="preserve">data is not presented in a chronological </w:t>
            </w:r>
            <w:r w:rsidR="00584FE4">
              <w:t>order</w:t>
            </w:r>
          </w:p>
          <w:p w:rsidR="00565921" w:rsidRDefault="00565921" w:rsidP="00565921">
            <w:r>
              <w:t>commitsA1, commitsA1, n</w:t>
            </w:r>
            <w:r w:rsidR="007B4793">
              <w:t xml:space="preserve"> - </w:t>
            </w:r>
            <w:r>
              <w:t>Author 1 details</w:t>
            </w:r>
          </w:p>
          <w:p w:rsidR="00565921" w:rsidRDefault="00565921" w:rsidP="00565921">
            <w:r>
              <w:t>commitsA2, commitsA2, n</w:t>
            </w:r>
            <w:r w:rsidR="007B4793">
              <w:t xml:space="preserve"> - </w:t>
            </w:r>
            <w:r>
              <w:t>Author 2 details</w:t>
            </w:r>
          </w:p>
          <w:p w:rsidR="0011176D" w:rsidRDefault="007B4793" w:rsidP="009A5B1B">
            <w:r>
              <w:t>Every</w:t>
            </w:r>
            <w:r w:rsidR="0011176D">
              <w:t xml:space="preserve"> time </w:t>
            </w:r>
            <w:r>
              <w:t>author’s</w:t>
            </w:r>
            <w:r w:rsidR="0011176D">
              <w:t xml:space="preserve"> changes maybe start again?</w:t>
            </w:r>
          </w:p>
          <w:p w:rsidR="007B4793" w:rsidRDefault="007B4793" w:rsidP="009A5B1B">
            <w:r>
              <w:t>Each author starts at same date (+)</w:t>
            </w:r>
          </w:p>
          <w:p w:rsidR="007B4793" w:rsidRDefault="007B4793" w:rsidP="009A5B1B">
            <w:r>
              <w:lastRenderedPageBreak/>
              <w:t xml:space="preserve">Weeks overlap months, So </w:t>
            </w:r>
            <w:proofErr w:type="spellStart"/>
            <w:r>
              <w:t>cant</w:t>
            </w:r>
            <w:proofErr w:type="spellEnd"/>
            <w:r>
              <w:t xml:space="preserve"> be used for a monthly view</w:t>
            </w:r>
          </w:p>
          <w:p w:rsidR="00584FE4" w:rsidRDefault="00BF42CC" w:rsidP="009A5B1B">
            <w:r>
              <w:t xml:space="preserve">Maybe just make it commits over time? </w:t>
            </w:r>
          </w:p>
          <w:p w:rsidR="007757B3" w:rsidRDefault="007757B3" w:rsidP="009A5B1B"/>
          <w:p w:rsidR="00584FE4" w:rsidRDefault="00A33F16" w:rsidP="009A5B1B">
            <w:hyperlink r:id="rId8" w:history="1">
              <w:r w:rsidR="00584FE4" w:rsidRPr="00676725">
                <w:rPr>
                  <w:rStyle w:val="Hyperlink"/>
                </w:rPr>
                <w:t>https://api.github.com/repos/jquery/jquery/stats/commit_activity</w:t>
              </w:r>
            </w:hyperlink>
          </w:p>
          <w:p w:rsidR="00584FE4" w:rsidRDefault="00584FE4" w:rsidP="009A5B1B">
            <w:r>
              <w:t>does not allow traversal (only one year)</w:t>
            </w:r>
          </w:p>
          <w:p w:rsidR="00565921" w:rsidRDefault="00565921" w:rsidP="009A5B1B"/>
          <w:p w:rsidR="00565921" w:rsidRDefault="00565921" w:rsidP="009A5B1B">
            <w:r w:rsidRPr="00565921">
              <w:t>https://api.github.com/repos/jquery/jquery/stats/code_frequency</w:t>
            </w:r>
          </w:p>
        </w:tc>
        <w:tc>
          <w:tcPr>
            <w:tcW w:w="3685" w:type="dxa"/>
          </w:tcPr>
          <w:p w:rsidR="0011176D" w:rsidRDefault="0011176D" w:rsidP="00565921">
            <w:r>
              <w:lastRenderedPageBreak/>
              <w:t>Planned to use this to speed up commit data per month</w:t>
            </w:r>
            <w:r w:rsidR="00565921">
              <w:t>.</w:t>
            </w:r>
          </w:p>
          <w:p w:rsidR="00565921" w:rsidRDefault="00565921" w:rsidP="00565921"/>
          <w:p w:rsidR="00565921" w:rsidRDefault="00565921" w:rsidP="00565921"/>
          <w:p w:rsidR="00565921" w:rsidRDefault="00DB486C" w:rsidP="00565921">
            <w:r>
              <w:t>does not get al contributors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  <w:p w:rsidR="00565921" w:rsidRDefault="00565921" w:rsidP="00565921"/>
          <w:p w:rsidR="00BF42CC" w:rsidRDefault="00BF42CC" w:rsidP="00565921"/>
          <w:p w:rsidR="00BF42CC" w:rsidRDefault="00BF42CC" w:rsidP="00565921"/>
          <w:p w:rsidR="00565921" w:rsidRDefault="00565921" w:rsidP="00565921">
            <w:r>
              <w:t>NO too limited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>
            <w:r>
              <w:t xml:space="preserve">Goods all deletion and additions </w:t>
            </w:r>
          </w:p>
          <w:p w:rsidR="00565921" w:rsidRDefault="00565921" w:rsidP="00565921">
            <w:r>
              <w:t>YES</w:t>
            </w:r>
          </w:p>
          <w:p w:rsidR="00565921" w:rsidRDefault="00565921" w:rsidP="00565921"/>
          <w:p w:rsidR="00565921" w:rsidRDefault="00565921" w:rsidP="00565921"/>
          <w:p w:rsidR="00565921" w:rsidRDefault="00565921" w:rsidP="00565921"/>
        </w:tc>
      </w:tr>
      <w:tr w:rsidR="00C63011" w:rsidTr="00FA7319">
        <w:trPr>
          <w:trHeight w:val="478"/>
        </w:trPr>
        <w:tc>
          <w:tcPr>
            <w:tcW w:w="5665" w:type="dxa"/>
          </w:tcPr>
          <w:p w:rsidR="00C63011" w:rsidRDefault="00C63011" w:rsidP="009A5B1B">
            <w:r>
              <w:lastRenderedPageBreak/>
              <w:t xml:space="preserve">Look into </w:t>
            </w:r>
            <w:proofErr w:type="spellStart"/>
            <w:r>
              <w:t>lehmans</w:t>
            </w:r>
            <w:proofErr w:type="spellEnd"/>
            <w:r>
              <w:t xml:space="preserve"> law in relation to evolution of software</w:t>
            </w:r>
          </w:p>
          <w:p w:rsidR="00C63011" w:rsidRDefault="00C63011" w:rsidP="009A5B1B">
            <w:r w:rsidRPr="00C63011">
              <w:t>https://en.wikipedia.org/wiki/Lehman%27s_laws_of_software_evolution</w:t>
            </w:r>
          </w:p>
        </w:tc>
        <w:tc>
          <w:tcPr>
            <w:tcW w:w="3685" w:type="dxa"/>
          </w:tcPr>
          <w:p w:rsidR="00C63011" w:rsidRDefault="00C63011" w:rsidP="00565921"/>
        </w:tc>
      </w:tr>
      <w:tr w:rsidR="00353CF7" w:rsidTr="00FA7319">
        <w:trPr>
          <w:trHeight w:val="478"/>
        </w:trPr>
        <w:tc>
          <w:tcPr>
            <w:tcW w:w="5665" w:type="dxa"/>
          </w:tcPr>
          <w:p w:rsidR="00353CF7" w:rsidRDefault="00353CF7" w:rsidP="009A5B1B">
            <w:r w:rsidRPr="00353CF7">
              <w:t>http://flosshub.org/sites/flosshub.org/files/9913-25310-1-PB.pdf</w:t>
            </w:r>
          </w:p>
        </w:tc>
        <w:tc>
          <w:tcPr>
            <w:tcW w:w="3685" w:type="dxa"/>
          </w:tcPr>
          <w:p w:rsidR="00353CF7" w:rsidRDefault="00A33F16" w:rsidP="00565921">
            <w:r>
              <w:t>Should reference useful papers</w:t>
            </w:r>
            <w:bookmarkStart w:id="0" w:name="_GoBack"/>
            <w:bookmarkEnd w:id="0"/>
          </w:p>
        </w:tc>
      </w:tr>
    </w:tbl>
    <w:p w:rsidR="00751C99" w:rsidRDefault="00751C99"/>
    <w:sectPr w:rsidR="00751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F859B5"/>
    <w:multiLevelType w:val="hybridMultilevel"/>
    <w:tmpl w:val="69FEB8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2D"/>
    <w:rsid w:val="000156FD"/>
    <w:rsid w:val="000313D4"/>
    <w:rsid w:val="000D04D2"/>
    <w:rsid w:val="0011176D"/>
    <w:rsid w:val="00353CF7"/>
    <w:rsid w:val="003E5014"/>
    <w:rsid w:val="00565921"/>
    <w:rsid w:val="00584FE4"/>
    <w:rsid w:val="0067312D"/>
    <w:rsid w:val="00705F84"/>
    <w:rsid w:val="00715EDB"/>
    <w:rsid w:val="00751C99"/>
    <w:rsid w:val="007757B3"/>
    <w:rsid w:val="007B4793"/>
    <w:rsid w:val="007F03FC"/>
    <w:rsid w:val="0081088E"/>
    <w:rsid w:val="008669FC"/>
    <w:rsid w:val="00963824"/>
    <w:rsid w:val="009A5B1B"/>
    <w:rsid w:val="009C511A"/>
    <w:rsid w:val="00A33F16"/>
    <w:rsid w:val="00A84AEF"/>
    <w:rsid w:val="00BF42CC"/>
    <w:rsid w:val="00C63011"/>
    <w:rsid w:val="00C73222"/>
    <w:rsid w:val="00CE5393"/>
    <w:rsid w:val="00D4460D"/>
    <w:rsid w:val="00D566B3"/>
    <w:rsid w:val="00DB486C"/>
    <w:rsid w:val="00E31BB8"/>
    <w:rsid w:val="00FA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4DF41-1E9A-4DF2-AA74-B8866216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673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github.com/repos/jquery/jquery/stats/commit_activity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github.com/repos/jquery/jquery/stats/contributors?page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nielniko.wordpress.com/2012/04/17/simple-crud-using-jsp-servlet-and-mysq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dan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532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jordann mcdonald</dc:creator>
  <cp:keywords/>
  <dc:description/>
  <cp:lastModifiedBy>jordann mcdonald</cp:lastModifiedBy>
  <cp:revision>25</cp:revision>
  <dcterms:created xsi:type="dcterms:W3CDTF">2015-10-03T15:08:00Z</dcterms:created>
  <dcterms:modified xsi:type="dcterms:W3CDTF">2015-10-13T17:20:00Z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