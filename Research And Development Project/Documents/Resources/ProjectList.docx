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6644"/>
        <w:gridCol w:w="1558"/>
      </w:tblGrid>
      <w:tr w:rsidR="006B55A9" w:rsidTr="006B55A9">
        <w:tc>
          <w:tcPr>
            <w:tcW w:w="1148" w:type="dxa"/>
          </w:tcPr>
          <w:p w:rsidR="006B55A9" w:rsidRDefault="006B55A9" w:rsidP="00A0206D">
            <w:pPr>
              <w:pStyle w:val="Heading6"/>
            </w:pPr>
            <w:r>
              <w:t>NUMBER</w:t>
            </w:r>
          </w:p>
        </w:tc>
        <w:tc>
          <w:tcPr>
            <w:tcW w:w="6644" w:type="dxa"/>
          </w:tcPr>
          <w:p w:rsidR="006B55A9" w:rsidRDefault="006B55A9" w:rsidP="002F403F">
            <w:pPr>
              <w:jc w:val="center"/>
            </w:pPr>
            <w:r>
              <w:t>URL</w:t>
            </w:r>
          </w:p>
        </w:tc>
        <w:tc>
          <w:tcPr>
            <w:tcW w:w="1558" w:type="dxa"/>
          </w:tcPr>
          <w:p w:rsidR="006B55A9" w:rsidRDefault="006B55A9" w:rsidP="002F403F">
            <w:pPr>
              <w:jc w:val="center"/>
            </w:pPr>
            <w:r>
              <w:t>Chosen?</w:t>
            </w:r>
          </w:p>
        </w:tc>
      </w:tr>
      <w:tr w:rsidR="006B55A9" w:rsidTr="006B55A9">
        <w:tc>
          <w:tcPr>
            <w:tcW w:w="1148" w:type="dxa"/>
          </w:tcPr>
          <w:p w:rsidR="006B55A9" w:rsidRDefault="00A0206D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fldChar w:fldCharType="begin"/>
            </w:r>
            <w:r>
              <w:instrText xml:space="preserve"> SEQ  \* MERGEFORMAT </w:instrText>
            </w:r>
            <w:r>
              <w:fldChar w:fldCharType="end"/>
            </w:r>
          </w:p>
        </w:tc>
        <w:tc>
          <w:tcPr>
            <w:tcW w:w="6644" w:type="dxa"/>
          </w:tcPr>
          <w:p w:rsidR="006B55A9" w:rsidRDefault="006B55A9">
            <w:r w:rsidRPr="006B55A9">
              <w:t>https://github.com/angular/angular.js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https://github.com/mbostock/d3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https://github.com/jquery/jquery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https://github.com/h5bp/html5-boilerplate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B55A9">
            <w:r w:rsidRPr="006B55A9">
              <w:t>https://github.com/impress/impress.js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https://github.com/hakimel/reveal.js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https://github.com/moment/moment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https://github.com/adobe/brackets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https://github.com/jashkenas/backbone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https://github.com/mrdoob/three.js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15C67">
            <w:r w:rsidRPr="00615C67">
              <w:t>https://github.com/expressjs/express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https://github.com/socketio/socket.io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https://github.com/blueimp/jQuery-File-Upload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https://github.com/zurb/foundation-sites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https://github.com/resume/resume.github.com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https://github.com/jashkenas/underscore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https://github.com/Modernizr/Modernizr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171C6">
            <w:r w:rsidRPr="004171C6">
              <w:t>https://github.com/caolan/async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https://github.com/tastejs/todomvc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E473CC">
            <w:r w:rsidRPr="00E473CC">
              <w:t>https://github.com/emberjs/ember.js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https://github.com/elastic/elasticsearch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https://github.com/nostra13/Android-Universal-Image-Loader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https://github.com/square/retrofit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>
            <w:r w:rsidRPr="009547A7">
              <w:t>https://github.com/netty/netty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547A7" w:rsidP="009547A7">
            <w:r w:rsidRPr="009547A7">
              <w:t>https://github.com/clojure/clojure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https://github.com/junit-team/junit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https://github.com/JetBrains/kotlin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https://github.com/alibaba/fastjson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https://github.com/android/platform_frameworks_base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 w:rsidP="00DB4728">
            <w:pPr>
              <w:tabs>
                <w:tab w:val="left" w:pos="1164"/>
              </w:tabs>
            </w:pPr>
            <w:r w:rsidRPr="00DB4728">
              <w:t>https://github.com/dropwizard/dropwizard</w:t>
            </w:r>
          </w:p>
        </w:tc>
        <w:tc>
          <w:tcPr>
            <w:tcW w:w="1558" w:type="dxa"/>
          </w:tcPr>
          <w:p w:rsidR="006B55A9" w:rsidRDefault="00185A7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https://github.com/greenrobot/greenDAO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https://github.com/LMAX-Exchange/disruptor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https://github.com/dropwizard/metrics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https://github.com/sparklemotion/nokogiri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https://github.com/perwendel/spark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https://github.com/facebook/facebook-android-sdk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https://github.com/alibaba/dubbo</w:t>
            </w:r>
          </w:p>
        </w:tc>
        <w:tc>
          <w:tcPr>
            <w:tcW w:w="1558" w:type="dxa"/>
          </w:tcPr>
          <w:p w:rsidR="006B55A9" w:rsidRDefault="00966556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https://github.com/OpenRefine/OpenRefine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https://github.com/xetorthio/jedis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B4728">
            <w:r w:rsidRPr="00DB4728">
              <w:t>https://github.com/gradle/gradle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66556">
            <w:r w:rsidRPr="00966556">
              <w:t>https://github.com/rails/rails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https://github.com/Homebrew/homebrew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https://github.com/jekyll/jekyll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https://github.com/gitlabhq/gitlabhq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https://github.com/plataformatec/devise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https://github.com/mitchellh/vagrant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https://github.com/diaspora/diaspora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https://github.com/twbs/bootstrap-sass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https://github.com/imathis/octopress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https://github.com/ruby/ruby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https://github.com/thoughtbot/paperclip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https://github.com/sass/sass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https://github.com/CocoaPods/CocoaPods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https://github.com/spree/spree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https://github.com/resque/resque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https://github.com/ruby-grape/grape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https://github.com/thoughtbot/bourbon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https://github.com/jnicklas/capybara</w:t>
            </w:r>
          </w:p>
        </w:tc>
        <w:tc>
          <w:tcPr>
            <w:tcW w:w="1558" w:type="dxa"/>
          </w:tcPr>
          <w:p w:rsidR="006B55A9" w:rsidRDefault="00F9116F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4A653F">
            <w:r w:rsidRPr="004A653F">
              <w:t>https://github.com/carrierwaveuploader/carrierwave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https://github.com/mitsuhiko/flask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https://github.com/django/django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https://github.com/kennethreitz/requests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https://github.com/rg3/youtube-dl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https://github.com/scrapy/scrapy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https://github.com/tornadoweb/tornado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https://github.com/reddit/reddit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https://github.com/scikit-learn/scikit-learn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https://github.com/ipython/ipython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https://github.com/getsentry/sentry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https://github.com/fabric/fabric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https://github.com/apenwarr/sshuttle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https://github.com/mailpile/Mailpile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https://github.com/saltstack/salt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https://github.com/pydata/pandas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https://github.com/sqlmapproject/sqlmap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https://github.com/nicolargo/glances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https://github.com/tomchristie/django-rest-framework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https://github.com/boto/boto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9116F">
            <w:r w:rsidRPr="00F9116F">
              <w:t>https://github.com/beetbox/beets</w:t>
            </w:r>
          </w:p>
        </w:tc>
        <w:tc>
          <w:tcPr>
            <w:tcW w:w="1558" w:type="dxa"/>
          </w:tcPr>
          <w:p w:rsidR="006B55A9" w:rsidRDefault="003238E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https://github.com/laravel/laravel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https://github.com/symfony/symfony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https://github.com/bcit-ci/CodeIgniter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https://github.com/fzaninotto/Faker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https://github.com/composer/composer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https://github.com/WordPress/WordPress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https://github.com/roots/sage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https://github.com/phacility/phabricator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https://github.com/guzzle/guzzle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https://github.com/slimphp/Slim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https://github.com/cakephp/cakephp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https://github.com/serbanghita/Mobile-Detect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https://github.com/PHPMailer/PHPMailer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https://github.com/PHPOffice/PHPExcel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https://github.com/zendframework/zf2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https://github.com/piwik/piwik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https://github.com/sebastianbergmann/phpunit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https://github.com/yiisoft/yii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633F4">
            <w:r w:rsidRPr="00A633F4">
              <w:t>https://github.com/Seldaek/monolog</w:t>
            </w:r>
          </w:p>
        </w:tc>
        <w:tc>
          <w:tcPr>
            <w:tcW w:w="1558" w:type="dxa"/>
          </w:tcPr>
          <w:p w:rsidR="006B55A9" w:rsidRDefault="00324F5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https://github.com/twbs/bootstrap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https://github.com/daneden/animate.css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https://github.com/dhg/Skeleton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https://github.com/Compass/compass</w:t>
            </w:r>
          </w:p>
        </w:tc>
        <w:tc>
          <w:tcPr>
            <w:tcW w:w="1558" w:type="dxa"/>
          </w:tcPr>
          <w:p w:rsidR="006B55A9" w:rsidRDefault="002377C7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https://github.com/joshuaclayton/blueprint-css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D75F46">
            <w:r w:rsidRPr="00D75F46">
              <w:t>https://github.com/csswizardry/inuit.css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https://github.com/oddbird/susy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https://github.com/eddiemachado/bones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https://github.com/jashkenas/docco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https://github.com/senchalabs/jQTouch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https://github.com/tapmodo/Jcrop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https://github.com/emmetio/emmet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https://github.com/tapquo/Lungo.js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https://github.com/todc/todc-bootstrap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8F00BA">
            <w:r w:rsidRPr="008F00BA">
              <w:t>https://github.com/wavded/humane-js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https://github.com/mdo/preboot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https://github.com/tylertate/semantic.gs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https://github.com/tj/nib</w:t>
            </w:r>
          </w:p>
        </w:tc>
        <w:tc>
          <w:tcPr>
            <w:tcW w:w="1558" w:type="dxa"/>
          </w:tcPr>
          <w:p w:rsidR="006B55A9" w:rsidRDefault="008F00DC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https://github.com/melonjs/melonJS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FB38D3">
            <w:r w:rsidRPr="00FB38D3">
              <w:t>https://github.com/Ranks/emojify.js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https://github.com/apple/swift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https://github.com/rethinkdb/rethinkdb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900"/>
              </w:tabs>
            </w:pPr>
            <w:r w:rsidRPr="0067447D">
              <w:t>https://github.com/bitcoin/bitcoin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https://github.com/Itseez/opencv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https://github.com/google/protobuf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https://github.com/cocos2d/cocos2d-x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https://github.com/mobile-shell/mosh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https://github.com/paulasmuth/fnordmetric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https://github.com/google/leveldb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 w:rsidP="0067447D">
            <w:pPr>
              <w:tabs>
                <w:tab w:val="left" w:pos="1608"/>
              </w:tabs>
            </w:pPr>
            <w:r w:rsidRPr="0067447D">
              <w:t>https://github.com/mobile-shell/mosh</w:t>
            </w:r>
            <w:r>
              <w:tab/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https://github.com/facebook/rocksdb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https://github.com/xbmc/xbmc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https://github.com/openframeworks/openFrameworks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https://github.com/wkhtmltopdf/wkhtmltopdf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https://github.com/bjorn/tiled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https://github.com/sqlitebrowser/sqlitebrowser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67447D">
            <w:r w:rsidRPr="0067447D">
              <w:t>https://github.com/phusion/passenger</w:t>
            </w:r>
          </w:p>
        </w:tc>
        <w:tc>
          <w:tcPr>
            <w:tcW w:w="1558" w:type="dxa"/>
          </w:tcPr>
          <w:p w:rsidR="006B55A9" w:rsidRDefault="00A77FEB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https://github.com/tesseract-ocr/tesseract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https://github.com/webscalesql/webscalesql-5.6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A77FEB">
            <w:r w:rsidRPr="00A77FEB">
              <w:t>https://github.com/philsquared/Catch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https://github.com/SignalR/SignalR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https://github.com/StackExchange/dapper-dot-net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https://github.com/gitextensions/gitextensions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https://github.com/hbons/SparkleShare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https://github.com/AutoMapper/AutoMapper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https://github.com/mono/MonoGame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https://github.com/ServiceStack/ServiceStack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https://github.com/restsharp/RestSharp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https://github.com/JamesNK/Newtonsoft.Json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https://github.com/OpenRA/OpenRA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https://github.com/icsharpcode/ILSpy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https://github.com/MahApps/MahApps.Metro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https://github.com/reactiveui/ReactiveUI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2D71C4">
            <w:r w:rsidRPr="002D71C4">
              <w:t>https://github.com/jaredpar/VsVim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9D3535">
            <w:r w:rsidRPr="009D3535">
              <w:t>https://github.com/cefsharp/CefSharp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https://github.com/mono/monodevelop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https://github.com/NLog/NLog</w:t>
            </w:r>
          </w:p>
        </w:tc>
        <w:tc>
          <w:tcPr>
            <w:tcW w:w="1558" w:type="dxa"/>
          </w:tcPr>
          <w:p w:rsidR="006B55A9" w:rsidRDefault="007D26A0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https://github.com/ravendb/ravendb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7D26A0">
            <w:r w:rsidRPr="007D26A0">
              <w:t>https://github.com/ninject/Ninject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https://github.com/torvalds/linux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https://github.com/antirez/redis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https://github.com/git/git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https://github.com/kripken/emscripten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https://github.com/php/php-src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https://github.com/libgit2/libgit2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https://github.com/fish-shell/fish-shell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https://github.com/b4winckler/macvim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https://github.com/grpc/grpc</w:t>
            </w:r>
          </w:p>
        </w:tc>
        <w:tc>
          <w:tcPr>
            <w:tcW w:w="1558" w:type="dxa"/>
          </w:tcPr>
          <w:p w:rsidR="006B55A9" w:rsidRDefault="00185A78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https://github.com/memcached/memcached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https://github.com/yyuu/pyenv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https://github.com/FFmpeg/FFmpeg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https://github.com/vim/vim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https://github.com/mpv-player/mpv</w:t>
            </w:r>
          </w:p>
        </w:tc>
        <w:tc>
          <w:tcPr>
            <w:tcW w:w="1558" w:type="dxa"/>
          </w:tcPr>
          <w:p w:rsidR="006B55A9" w:rsidRDefault="002E088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https://github.com/kr/beanstalkd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A3298">
            <w:r w:rsidRPr="001A3298">
              <w:t>https://github.com/jonas/tig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https://github.com/curl/curl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https://github.com/numpy/numpy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https://github.com/raspberrypi/linux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3D67F1">
            <w:r w:rsidRPr="003D67F1">
              <w:t>https://github.com/cesanta/mongoose</w:t>
            </w:r>
          </w:p>
        </w:tc>
        <w:tc>
          <w:tcPr>
            <w:tcW w:w="1558" w:type="dxa"/>
          </w:tcPr>
          <w:p w:rsidR="006B55A9" w:rsidRDefault="003D67F1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https://github.com/necolas/normalize.css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https://github.com/harvesthq/chosen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https://github.com/ariya/phantomjs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https://github.com/angular/angular-seed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https://github.com/madrobby/zepto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https://github.com/chjj/marked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https://github.com/jquery-ui-bootstrap/jquery-ui-bootstrap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https://github.com/davatron5000/FitText.js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https://github.com/getpelican/pelican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https://github.com/tuupola/jquery_lazyload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https://github.com/arduino/Arduino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https://github.com/seyhunak/twitter-bootstrap-rails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https://github.com/woothemes/FlexSlider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https://github.com/davatron5000/FitVids.js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https://github.com/benpickles/peity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https://github.com/shower/shower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https://github.com/mrdoob/stats.js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https://github.com/blueimp/Bootstrap-Image-Gallery</w:t>
            </w:r>
          </w:p>
        </w:tc>
        <w:tc>
          <w:tcPr>
            <w:tcW w:w="1558" w:type="dxa"/>
          </w:tcPr>
          <w:p w:rsidR="006B55A9" w:rsidRDefault="006B55A9"/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https://github.com/sporritt/jsPlumb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  <w:tr w:rsidR="006B55A9" w:rsidTr="006B55A9">
        <w:tc>
          <w:tcPr>
            <w:tcW w:w="1148" w:type="dxa"/>
          </w:tcPr>
          <w:p w:rsidR="006B55A9" w:rsidRDefault="006B55A9" w:rsidP="002F403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6644" w:type="dxa"/>
          </w:tcPr>
          <w:p w:rsidR="006B55A9" w:rsidRDefault="001D4982">
            <w:r w:rsidRPr="001D4982">
              <w:t>https://github.com/lojjic/PIE</w:t>
            </w:r>
          </w:p>
        </w:tc>
        <w:tc>
          <w:tcPr>
            <w:tcW w:w="1558" w:type="dxa"/>
          </w:tcPr>
          <w:p w:rsidR="006B55A9" w:rsidRDefault="00C626AD">
            <w:r>
              <w:t>y</w:t>
            </w:r>
          </w:p>
        </w:tc>
      </w:tr>
    </w:tbl>
    <w:p w:rsidR="002E6E9F" w:rsidRDefault="002E6E9F"/>
    <w:p w:rsidR="002D0146" w:rsidRDefault="002D0146"/>
    <w:p w:rsidR="002D0146" w:rsidRDefault="002D0146">
      <w:r>
        <w:t>Comma list</w:t>
      </w:r>
    </w:p>
    <w:p w:rsidR="002D0146" w:rsidRDefault="002D0146"/>
    <w:p w:rsidR="00785620" w:rsidRDefault="00785620" w:rsidP="00785620">
      <w:r w:rsidRPr="006B55A9">
        <w:t>https://github.com/jquery/jquery</w:t>
      </w:r>
    </w:p>
    <w:p w:rsidR="00785620" w:rsidRDefault="00785620" w:rsidP="00785620">
      <w:r w:rsidRPr="006B55A9">
        <w:t>https://github.com/h5bp/html5-boilerplate</w:t>
      </w:r>
    </w:p>
    <w:p w:rsidR="00785620" w:rsidRDefault="00785620" w:rsidP="00785620">
      <w:r w:rsidRPr="00615C67">
        <w:t>https://github.com/moment/moment</w:t>
      </w:r>
    </w:p>
    <w:p w:rsidR="00785620" w:rsidRDefault="00785620" w:rsidP="00785620">
      <w:r w:rsidRPr="00615C67">
        <w:t>https://github.com/mrdoob/three.js</w:t>
      </w:r>
    </w:p>
    <w:p w:rsidR="00785620" w:rsidRDefault="00785620" w:rsidP="00785620">
      <w:r w:rsidRPr="00615C67">
        <w:t>https://github.com/expressjs/express</w:t>
      </w:r>
    </w:p>
    <w:p w:rsidR="00785620" w:rsidRDefault="00785620" w:rsidP="00785620">
      <w:r w:rsidRPr="004171C6">
        <w:t>https://github.com/socketio/socket.io</w:t>
      </w:r>
    </w:p>
    <w:p w:rsidR="00785620" w:rsidRDefault="00785620" w:rsidP="00785620">
      <w:r w:rsidRPr="004171C6">
        <w:t>https://github.com/zurb/foundation-sites</w:t>
      </w:r>
    </w:p>
    <w:p w:rsidR="00785620" w:rsidRDefault="00785620" w:rsidP="00785620">
      <w:r w:rsidRPr="004171C6">
        <w:t>https://github.com/resume/resume.github.com</w:t>
      </w:r>
    </w:p>
    <w:p w:rsidR="00785620" w:rsidRDefault="00785620" w:rsidP="00785620">
      <w:r w:rsidRPr="004171C6">
        <w:t>https://github.com/caolan/async</w:t>
      </w:r>
    </w:p>
    <w:p w:rsidR="00785620" w:rsidRDefault="00785620" w:rsidP="00785620">
      <w:r w:rsidRPr="00E473CC">
        <w:t>https://github.com/emberjs/ember.js</w:t>
      </w:r>
    </w:p>
    <w:p w:rsidR="00785620" w:rsidRDefault="00785620" w:rsidP="00785620">
      <w:r w:rsidRPr="009547A7">
        <w:t>https://github.com/nostra13/Android-Universal-Image-Loader</w:t>
      </w:r>
    </w:p>
    <w:p w:rsidR="00785620" w:rsidRDefault="00785620" w:rsidP="00785620">
      <w:r w:rsidRPr="009547A7">
        <w:t>https://github.com/square/retrofit</w:t>
      </w:r>
    </w:p>
    <w:p w:rsidR="00785620" w:rsidRDefault="00785620" w:rsidP="00785620">
      <w:r w:rsidRPr="009547A7">
        <w:t>https://github.com/netty/netty</w:t>
      </w:r>
    </w:p>
    <w:p w:rsidR="00785620" w:rsidRDefault="00785620" w:rsidP="00785620">
      <w:r w:rsidRPr="009547A7">
        <w:t>https://github.com/clojure/clojure</w:t>
      </w:r>
    </w:p>
    <w:p w:rsidR="00785620" w:rsidRDefault="00785620" w:rsidP="00785620">
      <w:r w:rsidRPr="00DB4728">
        <w:t>https://github.com/JetBrains/kotlin</w:t>
      </w:r>
    </w:p>
    <w:p w:rsidR="00185A78" w:rsidRDefault="00185A78" w:rsidP="00785620">
      <w:r w:rsidRPr="00DB4728">
        <w:t>https://github.com/dropwizard/dropwizard</w:t>
      </w:r>
      <w:r w:rsidRPr="00DB4728">
        <w:t xml:space="preserve"> </w:t>
      </w:r>
    </w:p>
    <w:p w:rsidR="00785620" w:rsidRDefault="00785620" w:rsidP="00785620">
      <w:r w:rsidRPr="00DB4728">
        <w:t>https://github.com/LMAX-Exchange/disruptor</w:t>
      </w:r>
    </w:p>
    <w:p w:rsidR="00785620" w:rsidRDefault="00785620" w:rsidP="00785620">
      <w:r w:rsidRPr="00DB4728">
        <w:t>https://github.com/perwendel/spark</w:t>
      </w:r>
    </w:p>
    <w:p w:rsidR="00785620" w:rsidRDefault="00785620" w:rsidP="00785620">
      <w:r w:rsidRPr="00DB4728">
        <w:t>https://github.com/facebook/facebook-android-sdk</w:t>
      </w:r>
    </w:p>
    <w:p w:rsidR="00785620" w:rsidRDefault="00785620" w:rsidP="00785620">
      <w:r w:rsidRPr="00DB4728">
        <w:t>https://github.com/alibaba/dubbo</w:t>
      </w:r>
    </w:p>
    <w:p w:rsidR="00785620" w:rsidRDefault="00785620" w:rsidP="00785620">
      <w:r w:rsidRPr="004A653F">
        <w:t>https://github.com/gitlabhq/gitlabhq</w:t>
      </w:r>
    </w:p>
    <w:p w:rsidR="00785620" w:rsidRDefault="00785620" w:rsidP="00785620">
      <w:r w:rsidRPr="004A653F">
        <w:t>https://github.com/plataformatec/devise</w:t>
      </w:r>
    </w:p>
    <w:p w:rsidR="00785620" w:rsidRDefault="00785620" w:rsidP="00785620">
      <w:r w:rsidRPr="004A653F">
        <w:t>https://github.com/imathis/octopress</w:t>
      </w:r>
    </w:p>
    <w:p w:rsidR="00785620" w:rsidRDefault="00785620" w:rsidP="00785620">
      <w:r w:rsidRPr="004A653F">
        <w:t>https://github.com/ruby/ruby</w:t>
      </w:r>
    </w:p>
    <w:p w:rsidR="00785620" w:rsidRDefault="00785620" w:rsidP="00785620">
      <w:r w:rsidRPr="004A653F">
        <w:t>https://github.com/thoughtbot/paperclip</w:t>
      </w:r>
    </w:p>
    <w:p w:rsidR="00785620" w:rsidRDefault="00785620" w:rsidP="00785620">
      <w:r w:rsidRPr="004A653F">
        <w:t>https://github.com/sass/sass</w:t>
      </w:r>
    </w:p>
    <w:p w:rsidR="00785620" w:rsidRDefault="00785620" w:rsidP="00785620">
      <w:r w:rsidRPr="004A653F">
        <w:lastRenderedPageBreak/>
        <w:t>https://github.com/CocoaPods/CocoaPods</w:t>
      </w:r>
    </w:p>
    <w:p w:rsidR="00785620" w:rsidRDefault="00785620" w:rsidP="00785620">
      <w:r w:rsidRPr="004A653F">
        <w:t>https://github.com/resque/resque</w:t>
      </w:r>
    </w:p>
    <w:p w:rsidR="00785620" w:rsidRDefault="00785620" w:rsidP="00785620">
      <w:r w:rsidRPr="004A653F">
        <w:t>https://github.com/ruby-grape/grape</w:t>
      </w:r>
    </w:p>
    <w:p w:rsidR="00785620" w:rsidRDefault="00785620" w:rsidP="00785620">
      <w:r w:rsidRPr="004A653F">
        <w:t>https://github.com/jnicklas/capybara</w:t>
      </w:r>
    </w:p>
    <w:p w:rsidR="00785620" w:rsidRDefault="00785620" w:rsidP="00785620">
      <w:r w:rsidRPr="00F9116F">
        <w:t>https://github.com/django/django</w:t>
      </w:r>
    </w:p>
    <w:p w:rsidR="00785620" w:rsidRDefault="00785620" w:rsidP="00785620">
      <w:r w:rsidRPr="00F9116F">
        <w:t>https://github.com/kennethreitz/requests</w:t>
      </w:r>
    </w:p>
    <w:p w:rsidR="00785620" w:rsidRDefault="00785620" w:rsidP="00785620">
      <w:r w:rsidRPr="00F9116F">
        <w:t>https://github.com/tornadoweb/tornado</w:t>
      </w:r>
    </w:p>
    <w:p w:rsidR="00785620" w:rsidRDefault="00785620" w:rsidP="00785620">
      <w:r w:rsidRPr="00F9116F">
        <w:t>https://github.com/ipython/ipython</w:t>
      </w:r>
    </w:p>
    <w:p w:rsidR="00785620" w:rsidRDefault="00785620" w:rsidP="00785620">
      <w:r w:rsidRPr="00F9116F">
        <w:t>https://github.com/getsentry/sentry</w:t>
      </w:r>
    </w:p>
    <w:p w:rsidR="00785620" w:rsidRDefault="00785620" w:rsidP="00785620">
      <w:r w:rsidRPr="00F9116F">
        <w:t>https://github.com/apenwarr/sshuttle</w:t>
      </w:r>
    </w:p>
    <w:p w:rsidR="00785620" w:rsidRDefault="00785620" w:rsidP="00785620">
      <w:r w:rsidRPr="00F9116F">
        <w:t>https://github.com/mailpile/Mailpile</w:t>
      </w:r>
    </w:p>
    <w:p w:rsidR="00785620" w:rsidRDefault="00785620" w:rsidP="00785620">
      <w:r w:rsidRPr="00F9116F">
        <w:t>https://github.com/saltstack/salt</w:t>
      </w:r>
    </w:p>
    <w:p w:rsidR="00785620" w:rsidRDefault="00785620" w:rsidP="00785620">
      <w:r w:rsidRPr="00F9116F">
        <w:t>https://github.com/sqlmapproject/sqlmap</w:t>
      </w:r>
    </w:p>
    <w:p w:rsidR="00785620" w:rsidRDefault="00785620" w:rsidP="00785620">
      <w:r w:rsidRPr="00F9116F">
        <w:t>https://github.com/beetbox/beets</w:t>
      </w:r>
    </w:p>
    <w:p w:rsidR="00785620" w:rsidRDefault="00785620" w:rsidP="00785620">
      <w:r w:rsidRPr="00A633F4">
        <w:t>https://github.com/laravel/laravel</w:t>
      </w:r>
    </w:p>
    <w:p w:rsidR="00785620" w:rsidRDefault="00785620" w:rsidP="00785620">
      <w:r w:rsidRPr="00A633F4">
        <w:t>https://github.com/yiisoft/yii2</w:t>
      </w:r>
    </w:p>
    <w:p w:rsidR="00785620" w:rsidRDefault="00785620" w:rsidP="00785620">
      <w:r w:rsidRPr="00A633F4">
        <w:t>https://github.com/composer/composer</w:t>
      </w:r>
    </w:p>
    <w:p w:rsidR="00785620" w:rsidRDefault="00785620" w:rsidP="00785620">
      <w:r w:rsidRPr="00A633F4">
        <w:t>https://github.com/roots/sage</w:t>
      </w:r>
    </w:p>
    <w:p w:rsidR="00785620" w:rsidRDefault="00785620" w:rsidP="00785620">
      <w:r w:rsidRPr="00A633F4">
        <w:t>https://github.com/cakephp/cakephp</w:t>
      </w:r>
    </w:p>
    <w:p w:rsidR="00785620" w:rsidRDefault="00785620" w:rsidP="00785620">
      <w:r w:rsidRPr="00A633F4">
        <w:t>https://github.com/PHPMailer/PHPMailer</w:t>
      </w:r>
    </w:p>
    <w:p w:rsidR="00785620" w:rsidRDefault="00785620" w:rsidP="00785620">
      <w:r w:rsidRPr="00A633F4">
        <w:t>https://github.com/PHPOffice/PHPExcel</w:t>
      </w:r>
    </w:p>
    <w:p w:rsidR="00785620" w:rsidRDefault="00785620" w:rsidP="00785620">
      <w:r w:rsidRPr="00A633F4">
        <w:t>https://github.com/zendframework/zf2</w:t>
      </w:r>
    </w:p>
    <w:p w:rsidR="00785620" w:rsidRDefault="00785620" w:rsidP="00785620">
      <w:r w:rsidRPr="00A633F4">
        <w:t>https://github.com/piwik/piwik</w:t>
      </w:r>
    </w:p>
    <w:p w:rsidR="00785620" w:rsidRDefault="00D6485E" w:rsidP="00785620">
      <w:hyperlink r:id="rId6" w:history="1">
        <w:r w:rsidR="00A0206D" w:rsidRPr="003A26A0">
          <w:rPr>
            <w:rStyle w:val="Hyperlink"/>
          </w:rPr>
          <w:t>https://github.com/Seldaek/monolog</w:t>
        </w:r>
      </w:hyperlink>
    </w:p>
    <w:p w:rsidR="00A0206D" w:rsidRDefault="00A0206D" w:rsidP="00785620"/>
    <w:p w:rsidR="00785620" w:rsidRDefault="00785620" w:rsidP="00785620">
      <w:r w:rsidRPr="00D75F46">
        <w:t>https://github.com/daneden/animate.css</w:t>
      </w:r>
    </w:p>
    <w:p w:rsidR="00785620" w:rsidRDefault="00785620" w:rsidP="00785620">
      <w:r w:rsidRPr="00D75F46">
        <w:t>https://github.com/dhg/Skeleton</w:t>
      </w:r>
    </w:p>
    <w:p w:rsidR="002377C7" w:rsidRDefault="002377C7" w:rsidP="00785620">
      <w:r w:rsidRPr="00D75F46">
        <w:t>https://github.com/Compass/compass</w:t>
      </w:r>
      <w:r w:rsidRPr="00D75F46">
        <w:t xml:space="preserve"> </w:t>
      </w:r>
    </w:p>
    <w:p w:rsidR="00785620" w:rsidRDefault="00785620" w:rsidP="00785620">
      <w:r w:rsidRPr="00D75F46">
        <w:t>https://github.com/csswizardry/inuit.css</w:t>
      </w:r>
    </w:p>
    <w:p w:rsidR="00785620" w:rsidRDefault="00785620" w:rsidP="00785620">
      <w:r w:rsidRPr="008F00BA">
        <w:t>https://github.com/tapmodo/Jcrop</w:t>
      </w:r>
    </w:p>
    <w:p w:rsidR="00785620" w:rsidRDefault="00785620" w:rsidP="00785620">
      <w:r w:rsidRPr="008F00BA">
        <w:t>https://github.com/tapquo/Lungo.js</w:t>
      </w:r>
    </w:p>
    <w:p w:rsidR="00785620" w:rsidRDefault="00785620" w:rsidP="00785620">
      <w:r w:rsidRPr="008F00BA">
        <w:t>https://github.com/todc/todc-bootstrap</w:t>
      </w:r>
    </w:p>
    <w:p w:rsidR="00785620" w:rsidRDefault="00785620" w:rsidP="00785620">
      <w:r w:rsidRPr="00FB38D3">
        <w:t>https://github.com/mdo/preboot</w:t>
      </w:r>
    </w:p>
    <w:p w:rsidR="00785620" w:rsidRDefault="00785620" w:rsidP="00785620">
      <w:r w:rsidRPr="00FB38D3">
        <w:t>https://github.com/tylertate/semantic.gs</w:t>
      </w:r>
    </w:p>
    <w:p w:rsidR="00785620" w:rsidRDefault="00785620" w:rsidP="00785620">
      <w:r w:rsidRPr="00FB38D3">
        <w:t>https://github.com/tj/nib</w:t>
      </w:r>
    </w:p>
    <w:p w:rsidR="00785620" w:rsidRDefault="00785620" w:rsidP="00785620">
      <w:r w:rsidRPr="0067447D">
        <w:t>https://github.com/cocos2d/cocos2d-x</w:t>
      </w:r>
    </w:p>
    <w:p w:rsidR="00785620" w:rsidRDefault="00785620" w:rsidP="00785620">
      <w:r w:rsidRPr="0067447D">
        <w:t>https://github.com/mobile-shell/mosh</w:t>
      </w:r>
    </w:p>
    <w:p w:rsidR="00785620" w:rsidRDefault="00785620" w:rsidP="00785620">
      <w:r w:rsidRPr="0067447D">
        <w:t>https://github.com/paulasmuth/fnordmetric</w:t>
      </w:r>
    </w:p>
    <w:p w:rsidR="00785620" w:rsidRDefault="00785620" w:rsidP="00785620">
      <w:r w:rsidRPr="0067447D">
        <w:t>https://github.com/google/leveldb</w:t>
      </w:r>
    </w:p>
    <w:p w:rsidR="00785620" w:rsidRDefault="00785620" w:rsidP="00785620">
      <w:r w:rsidRPr="0067447D">
        <w:t>https://github.com/facebook/rocksdb</w:t>
      </w:r>
    </w:p>
    <w:p w:rsidR="00785620" w:rsidRDefault="00785620" w:rsidP="00785620">
      <w:r w:rsidRPr="0067447D">
        <w:t>https://github.com/openframeworks/openFrameworks</w:t>
      </w:r>
    </w:p>
    <w:p w:rsidR="00785620" w:rsidRDefault="00785620" w:rsidP="00785620">
      <w:r w:rsidRPr="0067447D">
        <w:t>https://github.com/wkhtmltopdf/wkhtmltopdf</w:t>
      </w:r>
    </w:p>
    <w:p w:rsidR="00785620" w:rsidRDefault="00785620" w:rsidP="00785620">
      <w:r w:rsidRPr="0067447D">
        <w:t>https://github.com/bjorn/tiled</w:t>
      </w:r>
    </w:p>
    <w:p w:rsidR="00785620" w:rsidRDefault="00785620" w:rsidP="00785620">
      <w:r w:rsidRPr="0067447D">
        <w:t>https://github.com/sqlitebrowser/sqlitebrowser</w:t>
      </w:r>
    </w:p>
    <w:p w:rsidR="00785620" w:rsidRDefault="00785620" w:rsidP="00785620">
      <w:r w:rsidRPr="0067447D">
        <w:t>https://github.com/phusion/passenger</w:t>
      </w:r>
    </w:p>
    <w:p w:rsidR="00785620" w:rsidRDefault="00785620" w:rsidP="00785620">
      <w:r w:rsidRPr="009D3535">
        <w:t>https://github.com/gitextensions/gitextensions</w:t>
      </w:r>
    </w:p>
    <w:p w:rsidR="00785620" w:rsidRDefault="00785620" w:rsidP="00785620">
      <w:r w:rsidRPr="002D71C4">
        <w:t>https://github.com/hbons/SparkleShare</w:t>
      </w:r>
    </w:p>
    <w:p w:rsidR="00785620" w:rsidRDefault="00785620" w:rsidP="00785620">
      <w:r w:rsidRPr="002D71C4">
        <w:t>https://github.com/mono/MonoGame</w:t>
      </w:r>
    </w:p>
    <w:p w:rsidR="00785620" w:rsidRDefault="00785620" w:rsidP="00785620">
      <w:r w:rsidRPr="002D71C4">
        <w:lastRenderedPageBreak/>
        <w:t>https://github.com/restsharp/RestSharp</w:t>
      </w:r>
    </w:p>
    <w:p w:rsidR="00785620" w:rsidRDefault="00785620" w:rsidP="00785620">
      <w:r w:rsidRPr="002D71C4">
        <w:t>https://github.com/OpenRA/OpenRA</w:t>
      </w:r>
    </w:p>
    <w:p w:rsidR="00785620" w:rsidRDefault="00785620" w:rsidP="00785620">
      <w:r w:rsidRPr="002D71C4">
        <w:t>https://github.com/icsharpcode/ILSpy</w:t>
      </w:r>
    </w:p>
    <w:p w:rsidR="00785620" w:rsidRDefault="00785620" w:rsidP="00785620">
      <w:r w:rsidRPr="002D71C4">
        <w:t>https://github.com/MahApps/MahApps.Metro</w:t>
      </w:r>
    </w:p>
    <w:p w:rsidR="00785620" w:rsidRDefault="00785620" w:rsidP="00785620">
      <w:r w:rsidRPr="009D3535">
        <w:t>https://github.com/cefsharp/CefSharp</w:t>
      </w:r>
    </w:p>
    <w:p w:rsidR="00785620" w:rsidRDefault="00785620" w:rsidP="00785620">
      <w:r w:rsidRPr="007D26A0">
        <w:t>https://github.com/mono/monodevelop</w:t>
      </w:r>
    </w:p>
    <w:p w:rsidR="00785620" w:rsidRDefault="00785620" w:rsidP="00785620">
      <w:r w:rsidRPr="007D26A0">
        <w:t>https://github.com/NLog/NLog</w:t>
      </w:r>
    </w:p>
    <w:p w:rsidR="002E0881" w:rsidRDefault="002E0881" w:rsidP="00785620">
      <w:r w:rsidRPr="001A3298">
        <w:t>https://github.com/mpv-player/mpv</w:t>
      </w:r>
      <w:r w:rsidRPr="001A3298">
        <w:t xml:space="preserve"> </w:t>
      </w:r>
    </w:p>
    <w:p w:rsidR="00785620" w:rsidRDefault="00785620" w:rsidP="00785620">
      <w:r w:rsidRPr="001A3298">
        <w:t>https://github.com/antirez/redis</w:t>
      </w:r>
    </w:p>
    <w:p w:rsidR="00785620" w:rsidRDefault="00785620" w:rsidP="00785620">
      <w:r w:rsidRPr="001A3298">
        <w:t>https://github.com/git/git</w:t>
      </w:r>
    </w:p>
    <w:p w:rsidR="00785620" w:rsidRDefault="00785620" w:rsidP="00785620">
      <w:r w:rsidRPr="001A3298">
        <w:t>https://github.com/kripken/emscripten</w:t>
      </w:r>
    </w:p>
    <w:p w:rsidR="00185A78" w:rsidRDefault="00185A78" w:rsidP="00785620">
      <w:r w:rsidRPr="001A3298">
        <w:t>https://github.com/grpc/grpc</w:t>
      </w:r>
      <w:r w:rsidRPr="001A3298">
        <w:t xml:space="preserve"> </w:t>
      </w:r>
    </w:p>
    <w:p w:rsidR="00785620" w:rsidRDefault="00785620" w:rsidP="00785620">
      <w:r w:rsidRPr="001A3298">
        <w:t>https://github.com/fish-shell/fish-shell</w:t>
      </w:r>
    </w:p>
    <w:p w:rsidR="00785620" w:rsidRDefault="00785620" w:rsidP="00785620">
      <w:r w:rsidRPr="001A3298">
        <w:t>https://github.com/b4winckler/macvim</w:t>
      </w:r>
    </w:p>
    <w:p w:rsidR="00785620" w:rsidRDefault="00785620" w:rsidP="00785620">
      <w:r w:rsidRPr="001A3298">
        <w:t>https://github.com/yyuu/pyenv</w:t>
      </w:r>
    </w:p>
    <w:p w:rsidR="00785620" w:rsidRDefault="00785620" w:rsidP="00785620">
      <w:r w:rsidRPr="003D67F1">
        <w:t>https://github.com/curl/curl</w:t>
      </w:r>
    </w:p>
    <w:p w:rsidR="00785620" w:rsidRDefault="00785620" w:rsidP="00785620">
      <w:r w:rsidRPr="003D67F1">
        <w:t>https://github.com/cesanta/mongoose</w:t>
      </w:r>
    </w:p>
    <w:p w:rsidR="00785620" w:rsidRDefault="00785620" w:rsidP="00785620">
      <w:r w:rsidRPr="001D4982">
        <w:t>https://github.com/necolas/normalize.css</w:t>
      </w:r>
    </w:p>
    <w:p w:rsidR="00785620" w:rsidRDefault="00785620" w:rsidP="00785620">
      <w:r w:rsidRPr="001D4982">
        <w:t>https://github.com/ariya/phantomjs</w:t>
      </w:r>
    </w:p>
    <w:p w:rsidR="00785620" w:rsidRDefault="00785620" w:rsidP="00785620">
      <w:r w:rsidRPr="001D4982">
        <w:t>https://github.com/angular/angular-seed</w:t>
      </w:r>
    </w:p>
    <w:p w:rsidR="00785620" w:rsidRDefault="00785620" w:rsidP="00785620">
      <w:r w:rsidRPr="001D4982">
        <w:t>https://github.com/davatron5000/FitText.js</w:t>
      </w:r>
    </w:p>
    <w:p w:rsidR="00785620" w:rsidRDefault="00785620" w:rsidP="00785620">
      <w:r w:rsidRPr="001D4982">
        <w:t>https://github.com/tuupola/jquery_lazyload</w:t>
      </w:r>
    </w:p>
    <w:p w:rsidR="00785620" w:rsidRDefault="00785620" w:rsidP="00785620">
      <w:r w:rsidRPr="001D4982">
        <w:t>https://github.com/arduino/Arduino</w:t>
      </w:r>
    </w:p>
    <w:p w:rsidR="00785620" w:rsidRDefault="00785620" w:rsidP="00785620">
      <w:r w:rsidRPr="001D4982">
        <w:t>https://github.com/seyhunak/twitter-bootstrap-rails</w:t>
      </w:r>
    </w:p>
    <w:p w:rsidR="00785620" w:rsidRDefault="00785620" w:rsidP="00785620">
      <w:r w:rsidRPr="001D4982">
        <w:t>https://github.com/mrdoob/stats.js</w:t>
      </w:r>
    </w:p>
    <w:p w:rsidR="00785620" w:rsidRDefault="00785620" w:rsidP="00785620">
      <w:r w:rsidRPr="001D4982">
        <w:t>https://github.com/sporritt/jsPlumb</w:t>
      </w:r>
    </w:p>
    <w:p w:rsidR="00785620" w:rsidRDefault="00785620" w:rsidP="00785620">
      <w:r w:rsidRPr="001D4982">
        <w:t>https://github.com/lojjic/PIE</w:t>
      </w:r>
    </w:p>
    <w:p w:rsidR="00444132" w:rsidRDefault="00444132" w:rsidP="00444132"/>
    <w:p w:rsidR="00B308B7" w:rsidRDefault="00B308B7" w:rsidP="00444132"/>
    <w:p w:rsidR="00B308B7" w:rsidRDefault="00B308B7" w:rsidP="00444132">
      <w:r w:rsidRPr="006B55A9">
        <w:t>https://github.com/jquery/jquery</w:t>
      </w:r>
      <w:r>
        <w:t xml:space="preserve">, </w:t>
      </w:r>
      <w:r w:rsidRPr="006B55A9">
        <w:t>https://github.com/h5bp/html5-boilerplate</w:t>
      </w:r>
      <w:r>
        <w:t xml:space="preserve">, </w:t>
      </w:r>
      <w:r w:rsidRPr="00615C67">
        <w:t>https://github.com/moment/moment</w:t>
      </w:r>
      <w:r>
        <w:t xml:space="preserve">, </w:t>
      </w:r>
      <w:r w:rsidRPr="00615C67">
        <w:t>https://github.com/mrdoob/three.js</w:t>
      </w:r>
      <w:r>
        <w:t xml:space="preserve">, </w:t>
      </w:r>
      <w:r w:rsidRPr="00615C67">
        <w:t>https://github.com/expressjs/express</w:t>
      </w:r>
      <w:r>
        <w:t xml:space="preserve">, </w:t>
      </w:r>
      <w:r w:rsidRPr="004171C6">
        <w:t>https://github.com/socketio/socket.io</w:t>
      </w:r>
      <w:r>
        <w:t xml:space="preserve">, </w:t>
      </w:r>
      <w:r w:rsidRPr="004171C6">
        <w:t>https://github.com/zurb/foundation-sites</w:t>
      </w:r>
      <w:r>
        <w:t xml:space="preserve">, </w:t>
      </w:r>
      <w:r w:rsidRPr="004171C6">
        <w:t>https://github.com/resume/resume.github.com</w:t>
      </w:r>
      <w:r>
        <w:t xml:space="preserve">, </w:t>
      </w:r>
      <w:r w:rsidRPr="004171C6">
        <w:t>https://github.com/caolan/async</w:t>
      </w:r>
      <w:r>
        <w:t xml:space="preserve">, </w:t>
      </w:r>
      <w:r w:rsidRPr="00E473CC">
        <w:t>https://github.com/emberjs/ember.js</w:t>
      </w:r>
      <w:r>
        <w:t xml:space="preserve">, </w:t>
      </w:r>
      <w:r w:rsidRPr="009547A7">
        <w:t>https://github.com/nostra13/Android-Universal-Image-Loader</w:t>
      </w:r>
      <w:r>
        <w:t xml:space="preserve">, </w:t>
      </w:r>
      <w:r w:rsidRPr="009547A7">
        <w:t>https://github.com/square/retrofit</w:t>
      </w:r>
      <w:r>
        <w:t xml:space="preserve">, </w:t>
      </w:r>
      <w:r w:rsidRPr="009547A7">
        <w:t>https://github.com/netty/netty</w:t>
      </w:r>
      <w:r>
        <w:t xml:space="preserve">, </w:t>
      </w:r>
      <w:r w:rsidRPr="009547A7">
        <w:t>https://github.com/clojure/clojure</w:t>
      </w:r>
      <w:r>
        <w:t xml:space="preserve">, </w:t>
      </w:r>
      <w:r w:rsidRPr="00DB4728">
        <w:t>https://github.com/JetBrains/kotlin</w:t>
      </w:r>
      <w:r>
        <w:t xml:space="preserve">, </w:t>
      </w:r>
      <w:r w:rsidRPr="00DB4728">
        <w:t>https://github.com/LMAX-Exchange/disruptor</w:t>
      </w:r>
      <w:r>
        <w:t xml:space="preserve">, </w:t>
      </w:r>
      <w:r w:rsidRPr="00DB4728">
        <w:t>https://github.com/perwendel/spark</w:t>
      </w:r>
      <w:r>
        <w:t xml:space="preserve">, </w:t>
      </w:r>
      <w:r w:rsidRPr="00DB4728">
        <w:t>https://github.com/facebook/facebook-android-sdk</w:t>
      </w:r>
      <w:r>
        <w:t xml:space="preserve">, </w:t>
      </w:r>
      <w:r w:rsidRPr="00DB4728">
        <w:t>https://github.com/alibaba/dubbo</w:t>
      </w:r>
      <w:r>
        <w:t xml:space="preserve">, </w:t>
      </w:r>
      <w:hyperlink r:id="rId7" w:history="1">
        <w:r w:rsidR="00185A78" w:rsidRPr="000555A7">
          <w:rPr>
            <w:rStyle w:val="Hyperlink"/>
          </w:rPr>
          <w:t>https://github.com/dropwizard/dropwizard</w:t>
        </w:r>
      </w:hyperlink>
      <w:r w:rsidR="00185A78">
        <w:t xml:space="preserve">, </w:t>
      </w:r>
      <w:r w:rsidRPr="004A653F">
        <w:t>https://github.com/gitlabhq/gitlabhq</w:t>
      </w:r>
      <w:r>
        <w:t xml:space="preserve">, </w:t>
      </w:r>
      <w:r w:rsidRPr="004A653F">
        <w:t>https://github.com/plataformatec/devise</w:t>
      </w:r>
      <w:r>
        <w:t xml:space="preserve">, </w:t>
      </w:r>
      <w:r w:rsidRPr="004A653F">
        <w:t>https://github.com/imathis/octopress</w:t>
      </w:r>
      <w:r>
        <w:t xml:space="preserve">, </w:t>
      </w:r>
      <w:r w:rsidRPr="004A653F">
        <w:t>https://github.com/ruby/ruby</w:t>
      </w:r>
      <w:r>
        <w:t xml:space="preserve">, </w:t>
      </w:r>
      <w:r w:rsidRPr="004A653F">
        <w:t>https://github.com/thoughtbot/paperclip</w:t>
      </w:r>
      <w:r>
        <w:t xml:space="preserve">, </w:t>
      </w:r>
      <w:r w:rsidRPr="004A653F">
        <w:t>https://github.com/sass/sass</w:t>
      </w:r>
      <w:r>
        <w:t xml:space="preserve">, </w:t>
      </w:r>
      <w:r w:rsidRPr="004A653F">
        <w:t>https://github.com/CocoaPods/CocoaPods</w:t>
      </w:r>
      <w:r>
        <w:t xml:space="preserve">, </w:t>
      </w:r>
      <w:r w:rsidRPr="004A653F">
        <w:t>https://github.com/resque/resque</w:t>
      </w:r>
      <w:r>
        <w:t xml:space="preserve">, </w:t>
      </w:r>
      <w:r w:rsidRPr="004A653F">
        <w:t>https://github.com/ruby-grape/grape</w:t>
      </w:r>
      <w:r>
        <w:t xml:space="preserve">, </w:t>
      </w:r>
      <w:r w:rsidRPr="004A653F">
        <w:t>https://github.com/jnicklas/capybara</w:t>
      </w:r>
      <w:r>
        <w:t xml:space="preserve">, </w:t>
      </w:r>
      <w:r w:rsidRPr="00F9116F">
        <w:t>https://github.com/django/django</w:t>
      </w:r>
      <w:r>
        <w:t xml:space="preserve">, </w:t>
      </w:r>
      <w:r w:rsidRPr="00F9116F">
        <w:t>https://github.com/kennethreitz/requests</w:t>
      </w:r>
      <w:r>
        <w:t xml:space="preserve">, </w:t>
      </w:r>
      <w:r w:rsidRPr="00F9116F">
        <w:t>https://github.com/tornadoweb/tornado</w:t>
      </w:r>
      <w:r>
        <w:t xml:space="preserve">, </w:t>
      </w:r>
      <w:r w:rsidRPr="00F9116F">
        <w:t>https://github.com/ipython/ipython</w:t>
      </w:r>
      <w:r>
        <w:t xml:space="preserve">, </w:t>
      </w:r>
      <w:r w:rsidRPr="00F9116F">
        <w:t>https://github.com/getsentry/sentry</w:t>
      </w:r>
      <w:r>
        <w:t xml:space="preserve">, </w:t>
      </w:r>
      <w:r w:rsidRPr="00F9116F">
        <w:t>https://github.com/apenwarr/sshuttle</w:t>
      </w:r>
      <w:r>
        <w:t xml:space="preserve">, </w:t>
      </w:r>
      <w:r w:rsidRPr="00F9116F">
        <w:t>https://github.com/mailpile/Mailpile</w:t>
      </w:r>
      <w:r>
        <w:t xml:space="preserve">, </w:t>
      </w:r>
      <w:r w:rsidRPr="00F9116F">
        <w:t>https://github.com/saltstack/salt</w:t>
      </w:r>
      <w:r>
        <w:t xml:space="preserve">, </w:t>
      </w:r>
      <w:r w:rsidRPr="00F9116F">
        <w:lastRenderedPageBreak/>
        <w:t>https://github.com/sqlmapproject/sqlmap</w:t>
      </w:r>
      <w:r>
        <w:t xml:space="preserve">, </w:t>
      </w:r>
      <w:r w:rsidRPr="00F9116F">
        <w:t>https://github.com/beetbox/beets</w:t>
      </w:r>
      <w:r>
        <w:t xml:space="preserve">, </w:t>
      </w:r>
      <w:r w:rsidRPr="00A633F4">
        <w:t>https://github.com/laravel/laravel</w:t>
      </w:r>
      <w:r>
        <w:t xml:space="preserve">, </w:t>
      </w:r>
      <w:r w:rsidRPr="00A633F4">
        <w:t>https://github.com/yiisoft/yii2</w:t>
      </w:r>
      <w:r>
        <w:t xml:space="preserve">, </w:t>
      </w:r>
      <w:r w:rsidRPr="00A633F4">
        <w:t>https://github.com/composer/composer</w:t>
      </w:r>
      <w:r>
        <w:t xml:space="preserve">, </w:t>
      </w:r>
      <w:r w:rsidRPr="00A633F4">
        <w:t>https://github.com/roots/sage</w:t>
      </w:r>
      <w:r>
        <w:t xml:space="preserve">, </w:t>
      </w:r>
      <w:r w:rsidRPr="00A633F4">
        <w:t>https://github.com/cakephp/cakephp</w:t>
      </w:r>
      <w:r>
        <w:t xml:space="preserve">, </w:t>
      </w:r>
      <w:r w:rsidRPr="00A633F4">
        <w:t>https://github.com/PHPMailer/PHPMailer</w:t>
      </w:r>
      <w:r>
        <w:t xml:space="preserve">, </w:t>
      </w:r>
      <w:r w:rsidRPr="00A633F4">
        <w:t>https://github.com/PHPOffice/PHPExcel</w:t>
      </w:r>
      <w:r>
        <w:t xml:space="preserve">, </w:t>
      </w:r>
      <w:r w:rsidRPr="00A633F4">
        <w:t>https://github.com/zendframework/zf2</w:t>
      </w:r>
      <w:r>
        <w:t xml:space="preserve">, </w:t>
      </w:r>
      <w:r w:rsidRPr="00A633F4">
        <w:t>https://github.com/piwik/piwik</w:t>
      </w:r>
      <w:r>
        <w:t xml:space="preserve">, </w:t>
      </w:r>
      <w:hyperlink r:id="rId8" w:history="1">
        <w:r w:rsidR="00891D1C" w:rsidRPr="009042A5">
          <w:rPr>
            <w:rStyle w:val="Hyperlink"/>
          </w:rPr>
          <w:t>https://github.com/Seldaek/monolog</w:t>
        </w:r>
      </w:hyperlink>
      <w:r w:rsidR="00891D1C">
        <w:t xml:space="preserve">, </w:t>
      </w:r>
      <w:r w:rsidRPr="00D75F46">
        <w:t>https://github.com/daneden/animate.css</w:t>
      </w:r>
      <w:r>
        <w:t xml:space="preserve">, </w:t>
      </w:r>
      <w:r w:rsidRPr="00D75F46">
        <w:t>https://github.com/dhg/Skeleton</w:t>
      </w:r>
      <w:r>
        <w:t xml:space="preserve">, </w:t>
      </w:r>
      <w:r w:rsidR="002377C7" w:rsidRPr="00D75F46">
        <w:t>https://github.com/Compass/compass</w:t>
      </w:r>
      <w:bookmarkStart w:id="0" w:name="_GoBack"/>
      <w:bookmarkEnd w:id="0"/>
      <w:r>
        <w:t xml:space="preserve">, </w:t>
      </w:r>
      <w:r w:rsidRPr="00D75F46">
        <w:t>https://github.com/csswizardry/inuit.css</w:t>
      </w:r>
      <w:r>
        <w:t xml:space="preserve">, </w:t>
      </w:r>
      <w:r w:rsidRPr="008F00BA">
        <w:t>https://github.com/tapmodo/Jcrop</w:t>
      </w:r>
      <w:r>
        <w:t xml:space="preserve">, </w:t>
      </w:r>
      <w:r w:rsidRPr="008F00BA">
        <w:t>https://github.com/tapquo/Lungo.js</w:t>
      </w:r>
      <w:r>
        <w:t xml:space="preserve">, </w:t>
      </w:r>
      <w:r w:rsidRPr="008F00BA">
        <w:t>https://github.com/todc/todc-bootstrap</w:t>
      </w:r>
      <w:r>
        <w:t xml:space="preserve">, </w:t>
      </w:r>
      <w:r w:rsidRPr="00FB38D3">
        <w:t>https://github.com/mdo/preboot</w:t>
      </w:r>
      <w:r>
        <w:t xml:space="preserve">, </w:t>
      </w:r>
      <w:r w:rsidRPr="00FB38D3">
        <w:t>https://github.com/tylertate/semantic.gs</w:t>
      </w:r>
      <w:r>
        <w:t xml:space="preserve">, </w:t>
      </w:r>
      <w:r w:rsidRPr="00FB38D3">
        <w:t>https://github.com/tj/nib</w:t>
      </w:r>
      <w:r>
        <w:t xml:space="preserve">, </w:t>
      </w:r>
      <w:r w:rsidRPr="0067447D">
        <w:t>https://github.com/cocos2d/cocos2d-x</w:t>
      </w:r>
      <w:r>
        <w:t xml:space="preserve">, </w:t>
      </w:r>
      <w:r w:rsidRPr="0067447D">
        <w:t>https://github.com/mobile-shell/mosh</w:t>
      </w:r>
      <w:r>
        <w:t xml:space="preserve">, </w:t>
      </w:r>
      <w:r w:rsidRPr="0067447D">
        <w:t>https://github.com/paulasmuth/fnordmetric</w:t>
      </w:r>
      <w:r>
        <w:t xml:space="preserve">, </w:t>
      </w:r>
      <w:r w:rsidRPr="0067447D">
        <w:t>https://github.com/google/leveldb</w:t>
      </w:r>
      <w:r>
        <w:t xml:space="preserve">, </w:t>
      </w:r>
      <w:r w:rsidRPr="0067447D">
        <w:t>https://github.com/facebook/rocksdb</w:t>
      </w:r>
      <w:r>
        <w:t xml:space="preserve">, </w:t>
      </w:r>
      <w:r w:rsidRPr="0067447D">
        <w:t>https://github.com/openframeworks/openFrameworks</w:t>
      </w:r>
      <w:r>
        <w:t xml:space="preserve">, </w:t>
      </w:r>
      <w:r w:rsidRPr="0067447D">
        <w:t>https://github.com/wkhtmltopdf/wkhtmltopdf</w:t>
      </w:r>
      <w:r>
        <w:t xml:space="preserve">, </w:t>
      </w:r>
      <w:r w:rsidRPr="0067447D">
        <w:t>https://github.com/bjorn/tiled</w:t>
      </w:r>
      <w:r>
        <w:t xml:space="preserve">, </w:t>
      </w:r>
      <w:r w:rsidRPr="0067447D">
        <w:t>https://github.com/sqlitebrowser/sqlitebrowser</w:t>
      </w:r>
      <w:r>
        <w:t xml:space="preserve">, </w:t>
      </w:r>
      <w:r w:rsidRPr="0067447D">
        <w:t>https://github.com/phusion/passenger</w:t>
      </w:r>
      <w:r>
        <w:t xml:space="preserve">, </w:t>
      </w:r>
      <w:r w:rsidRPr="009D3535">
        <w:t>https://github.com/gitextensions/gitextensions</w:t>
      </w:r>
      <w:r>
        <w:t xml:space="preserve">, </w:t>
      </w:r>
      <w:r w:rsidRPr="002D71C4">
        <w:t>https://github.com/hbons/SparkleShare</w:t>
      </w:r>
      <w:r>
        <w:t xml:space="preserve">, </w:t>
      </w:r>
      <w:r w:rsidRPr="002D71C4">
        <w:t>https://github.com/mono/MonoGame</w:t>
      </w:r>
      <w:r>
        <w:t xml:space="preserve">, </w:t>
      </w:r>
      <w:r w:rsidRPr="002D71C4">
        <w:t>https://github.com/restsharp/RestSharp</w:t>
      </w:r>
      <w:r>
        <w:t xml:space="preserve">, </w:t>
      </w:r>
      <w:r w:rsidRPr="002D71C4">
        <w:t>https://github.com/OpenRA/OpenRA</w:t>
      </w:r>
      <w:r>
        <w:t xml:space="preserve">, </w:t>
      </w:r>
      <w:r w:rsidRPr="002D71C4">
        <w:t>https://github.com/icsharpcode/ILSpy</w:t>
      </w:r>
      <w:r>
        <w:t xml:space="preserve">, </w:t>
      </w:r>
      <w:r w:rsidRPr="002D71C4">
        <w:t>https://github.com/MahApps/MahApps.Metro</w:t>
      </w:r>
      <w:r>
        <w:t xml:space="preserve">, </w:t>
      </w:r>
      <w:r w:rsidRPr="009D3535">
        <w:t>https://github.com/cefsharp/CefSharp</w:t>
      </w:r>
      <w:r>
        <w:t xml:space="preserve">, </w:t>
      </w:r>
      <w:r w:rsidRPr="007D26A0">
        <w:t>https://github.com/mono/monodevelop</w:t>
      </w:r>
      <w:r>
        <w:t xml:space="preserve">, </w:t>
      </w:r>
      <w:r w:rsidRPr="007D26A0">
        <w:t>https://github.com/NLog/NLog</w:t>
      </w:r>
      <w:r>
        <w:t>,</w:t>
      </w:r>
      <w:r w:rsidR="00E84BCD">
        <w:t xml:space="preserve"> </w:t>
      </w:r>
      <w:r w:rsidR="002E0881" w:rsidRPr="001A3298">
        <w:t>https://github.com/mpv-player/mpv</w:t>
      </w:r>
      <w:r>
        <w:t xml:space="preserve">, </w:t>
      </w:r>
      <w:r w:rsidRPr="001A3298">
        <w:t>https://github.com/antirez/redis</w:t>
      </w:r>
      <w:r>
        <w:t xml:space="preserve">, </w:t>
      </w:r>
      <w:r w:rsidRPr="001A3298">
        <w:t>https://github.com/git/git</w:t>
      </w:r>
      <w:r>
        <w:t xml:space="preserve">, </w:t>
      </w:r>
      <w:r w:rsidRPr="001A3298">
        <w:t>https://github.com/kripken/emscripten</w:t>
      </w:r>
      <w:r>
        <w:t xml:space="preserve">, </w:t>
      </w:r>
      <w:r w:rsidR="00185A78" w:rsidRPr="001A3298">
        <w:t>https://github.com/grpc/grpc</w:t>
      </w:r>
      <w:r>
        <w:t xml:space="preserve">, </w:t>
      </w:r>
      <w:r w:rsidRPr="001A3298">
        <w:t>https://github.com/fish-shell/fish-shell</w:t>
      </w:r>
      <w:r>
        <w:t xml:space="preserve">, </w:t>
      </w:r>
      <w:r w:rsidRPr="001A3298">
        <w:t>https://github.com/b4winckler/macvim</w:t>
      </w:r>
      <w:r>
        <w:t xml:space="preserve">, </w:t>
      </w:r>
      <w:r w:rsidRPr="001A3298">
        <w:t>https://github.com/yyuu/pyenv</w:t>
      </w:r>
      <w:r>
        <w:t xml:space="preserve">, </w:t>
      </w:r>
      <w:r w:rsidRPr="003D67F1">
        <w:t>https://github.com/curl/curl</w:t>
      </w:r>
      <w:r>
        <w:t xml:space="preserve">, </w:t>
      </w:r>
      <w:r w:rsidRPr="003D67F1">
        <w:t>https://github.com/cesanta/mongoose</w:t>
      </w:r>
      <w:r>
        <w:t xml:space="preserve">, </w:t>
      </w:r>
      <w:r w:rsidRPr="001D4982">
        <w:t>https://github.com/necolas/normalize.css</w:t>
      </w:r>
      <w:r>
        <w:t xml:space="preserve">, </w:t>
      </w:r>
      <w:r w:rsidRPr="001D4982">
        <w:t>https://github.com/ariya/phantomjs</w:t>
      </w:r>
      <w:r>
        <w:t xml:space="preserve">, </w:t>
      </w:r>
      <w:r w:rsidRPr="001D4982">
        <w:t>https://github.com/angular/angular-seed</w:t>
      </w:r>
      <w:r>
        <w:t xml:space="preserve">, </w:t>
      </w:r>
      <w:r w:rsidRPr="001D4982">
        <w:t>https://github.com/davatron5000/FitText.js</w:t>
      </w:r>
      <w:r>
        <w:t xml:space="preserve">, </w:t>
      </w:r>
      <w:r w:rsidRPr="001D4982">
        <w:t>https://github.com/tuupola/jquery_lazyload</w:t>
      </w:r>
      <w:r>
        <w:t xml:space="preserve">, </w:t>
      </w:r>
      <w:r w:rsidRPr="001D4982">
        <w:t>https://github.com/arduino/Arduino</w:t>
      </w:r>
      <w:r>
        <w:t xml:space="preserve">, </w:t>
      </w:r>
      <w:r w:rsidRPr="001D4982">
        <w:t>https://github.com/seyhunak/twitter-bootstrap-rails</w:t>
      </w:r>
      <w:r>
        <w:t xml:space="preserve">, </w:t>
      </w:r>
      <w:r w:rsidRPr="001D4982">
        <w:t>https://github.com/mrdoob/stats.js</w:t>
      </w:r>
      <w:r>
        <w:t xml:space="preserve">, </w:t>
      </w:r>
      <w:r w:rsidRPr="001D4982">
        <w:t>https://github.com/sporritt/jsPlumb</w:t>
      </w:r>
      <w:r>
        <w:t xml:space="preserve">, </w:t>
      </w:r>
      <w:hyperlink r:id="rId9" w:history="1">
        <w:r w:rsidR="003E348F" w:rsidRPr="009042A5">
          <w:rPr>
            <w:rStyle w:val="Hyperlink"/>
          </w:rPr>
          <w:t>https://github.com/lojjic/PIE</w:t>
        </w:r>
      </w:hyperlink>
    </w:p>
    <w:sectPr w:rsidR="00B3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0030B"/>
    <w:multiLevelType w:val="hybridMultilevel"/>
    <w:tmpl w:val="FE325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3F"/>
    <w:rsid w:val="000432B1"/>
    <w:rsid w:val="00185A78"/>
    <w:rsid w:val="001A3298"/>
    <w:rsid w:val="001D4982"/>
    <w:rsid w:val="002377C7"/>
    <w:rsid w:val="002D0146"/>
    <w:rsid w:val="002D71C4"/>
    <w:rsid w:val="002E0881"/>
    <w:rsid w:val="002E6E9F"/>
    <w:rsid w:val="002F403F"/>
    <w:rsid w:val="003238ED"/>
    <w:rsid w:val="00324F5D"/>
    <w:rsid w:val="003D67F1"/>
    <w:rsid w:val="003E348F"/>
    <w:rsid w:val="003E63F5"/>
    <w:rsid w:val="003F3081"/>
    <w:rsid w:val="004171C6"/>
    <w:rsid w:val="00444132"/>
    <w:rsid w:val="004A653F"/>
    <w:rsid w:val="00503F7D"/>
    <w:rsid w:val="00615C67"/>
    <w:rsid w:val="0067447D"/>
    <w:rsid w:val="0069212B"/>
    <w:rsid w:val="006B55A9"/>
    <w:rsid w:val="00785620"/>
    <w:rsid w:val="007D26A0"/>
    <w:rsid w:val="007E15ED"/>
    <w:rsid w:val="00891D1C"/>
    <w:rsid w:val="008F00BA"/>
    <w:rsid w:val="008F00DC"/>
    <w:rsid w:val="009547A7"/>
    <w:rsid w:val="00966556"/>
    <w:rsid w:val="009D3535"/>
    <w:rsid w:val="00A0206D"/>
    <w:rsid w:val="00A633F4"/>
    <w:rsid w:val="00A77FEB"/>
    <w:rsid w:val="00B308B7"/>
    <w:rsid w:val="00C626AD"/>
    <w:rsid w:val="00D6485E"/>
    <w:rsid w:val="00D75F46"/>
    <w:rsid w:val="00DB4728"/>
    <w:rsid w:val="00DC214D"/>
    <w:rsid w:val="00E473CC"/>
    <w:rsid w:val="00E84BCD"/>
    <w:rsid w:val="00E94FF6"/>
    <w:rsid w:val="00F9116F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FA0A-E417-4D17-8762-08EE35D7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F4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daek/monolo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opwizard/dropwiz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ldaek/monolo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ojjic/PI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608</TotalTime>
  <Pages>8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36</cp:revision>
  <dcterms:created xsi:type="dcterms:W3CDTF">2016-03-10T13:32:00Z</dcterms:created>
  <dcterms:modified xsi:type="dcterms:W3CDTF">2016-03-12T14:28:00Z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