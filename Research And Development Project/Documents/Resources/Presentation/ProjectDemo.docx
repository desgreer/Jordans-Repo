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C18" w:rsidRPr="00BF13C0" w:rsidRDefault="0036631B">
      <w:pPr>
        <w:rPr>
          <w:b/>
        </w:rPr>
      </w:pPr>
      <w:r w:rsidRPr="00BF13C0">
        <w:rPr>
          <w:b/>
        </w:rPr>
        <w:t>Project Demo – Steps</w:t>
      </w:r>
    </w:p>
    <w:p w:rsidR="0036631B" w:rsidRDefault="0036631B"/>
    <w:p w:rsidR="0036631B" w:rsidRDefault="00D14EE2" w:rsidP="0036631B">
      <w:pPr>
        <w:pStyle w:val="ListParagraph"/>
        <w:numPr>
          <w:ilvl w:val="0"/>
          <w:numId w:val="3"/>
        </w:numPr>
      </w:pPr>
      <w:r>
        <w:t>R, Mongo, Eclipse, make sure database is wiped then load in dataset</w:t>
      </w:r>
    </w:p>
    <w:p w:rsidR="0036631B" w:rsidRDefault="0036631B"/>
    <w:p w:rsidR="0036631B" w:rsidRPr="00BF13C0" w:rsidRDefault="0036631B" w:rsidP="0036631B">
      <w:pPr>
        <w:pStyle w:val="ListParagraph"/>
        <w:numPr>
          <w:ilvl w:val="0"/>
          <w:numId w:val="1"/>
        </w:numPr>
        <w:rPr>
          <w:b/>
        </w:rPr>
      </w:pPr>
      <w:r w:rsidRPr="00BF13C0">
        <w:rPr>
          <w:b/>
        </w:rPr>
        <w:t>Login/Registration</w:t>
      </w:r>
    </w:p>
    <w:p w:rsidR="0036631B" w:rsidRDefault="0036631B" w:rsidP="0036631B">
      <w:pPr>
        <w:pStyle w:val="ListParagraph"/>
      </w:pP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Show Validation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Manual registration</w:t>
      </w:r>
      <w:r w:rsidR="00546FB2">
        <w:t xml:space="preserve"> (</w:t>
      </w:r>
      <w:proofErr w:type="spellStart"/>
      <w:r w:rsidR="00546FB2">
        <w:t>jordan</w:t>
      </w:r>
      <w:proofErr w:type="spellEnd"/>
      <w:r w:rsidR="00546FB2">
        <w:t>, jordan1*)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Login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Logout</w:t>
      </w:r>
    </w:p>
    <w:p w:rsidR="0036631B" w:rsidRDefault="0036631B" w:rsidP="0036631B">
      <w:pPr>
        <w:pStyle w:val="ListParagraph"/>
        <w:numPr>
          <w:ilvl w:val="0"/>
          <w:numId w:val="2"/>
        </w:numPr>
      </w:pPr>
      <w:r>
        <w:t>Facebook login</w:t>
      </w:r>
    </w:p>
    <w:p w:rsidR="0036631B" w:rsidRDefault="0036631B" w:rsidP="0036631B">
      <w:r>
        <w:t xml:space="preserve">  </w:t>
      </w:r>
    </w:p>
    <w:p w:rsidR="0036631B" w:rsidRPr="00BF13C0" w:rsidRDefault="00041F28" w:rsidP="0036631B">
      <w:pPr>
        <w:rPr>
          <w:b/>
        </w:rPr>
      </w:pPr>
      <w:r w:rsidRPr="00BF13C0">
        <w:rPr>
          <w:b/>
        </w:rPr>
        <w:t xml:space="preserve">        2</w:t>
      </w:r>
      <w:r w:rsidR="0036631B" w:rsidRPr="00BF13C0">
        <w:rPr>
          <w:b/>
        </w:rPr>
        <w:t>)</w:t>
      </w:r>
      <w:r w:rsidRPr="00BF13C0">
        <w:rPr>
          <w:b/>
        </w:rPr>
        <w:t xml:space="preserve"> Query – Manual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 xml:space="preserve">Add two URL 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Open network tab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Click get data and show JSON in network</w:t>
      </w:r>
    </w:p>
    <w:p w:rsidR="00041F28" w:rsidRDefault="00041F28" w:rsidP="00041F28">
      <w:pPr>
        <w:pStyle w:val="ListParagraph"/>
        <w:numPr>
          <w:ilvl w:val="0"/>
          <w:numId w:val="4"/>
        </w:numPr>
      </w:pPr>
      <w:r>
        <w:t>Show read me</w:t>
      </w:r>
    </w:p>
    <w:p w:rsidR="00BF13C0" w:rsidRDefault="00BF13C0" w:rsidP="00BF13C0">
      <w:pPr>
        <w:pStyle w:val="ListParagraph"/>
        <w:ind w:left="1794"/>
      </w:pPr>
    </w:p>
    <w:p w:rsidR="00041F28" w:rsidRPr="00BF13C0" w:rsidRDefault="00041F28" w:rsidP="00041F28">
      <w:pPr>
        <w:rPr>
          <w:b/>
        </w:rPr>
      </w:pPr>
      <w:r w:rsidRPr="00BF13C0">
        <w:rPr>
          <w:b/>
        </w:rPr>
        <w:t xml:space="preserve">         3) </w:t>
      </w:r>
      <w:r w:rsidR="007437CF" w:rsidRPr="00BF13C0">
        <w:rPr>
          <w:b/>
        </w:rPr>
        <w:t>Visualizer</w:t>
      </w:r>
      <w:r w:rsidRPr="00BF13C0">
        <w:rPr>
          <w:b/>
        </w:rPr>
        <w:t xml:space="preserve"> tab</w:t>
      </w:r>
      <w:r w:rsidR="009013FC" w:rsidRPr="00BF13C0">
        <w:rPr>
          <w:b/>
        </w:rPr>
        <w:t xml:space="preserve"> (stress the user standpoint – non research based)</w:t>
      </w:r>
      <w:r w:rsidR="004113B7" w:rsidRPr="00BF13C0">
        <w:rPr>
          <w:b/>
        </w:rPr>
        <w:t xml:space="preserve"> – explain based on stat API</w:t>
      </w:r>
    </w:p>
    <w:p w:rsidR="007437CF" w:rsidRDefault="009013FC" w:rsidP="00041F28">
      <w:pPr>
        <w:pStyle w:val="ListParagraph"/>
        <w:numPr>
          <w:ilvl w:val="0"/>
          <w:numId w:val="6"/>
        </w:numPr>
      </w:pPr>
      <w:r>
        <w:t>Show selectors</w:t>
      </w:r>
    </w:p>
    <w:p w:rsidR="009013FC" w:rsidRDefault="004113B7" w:rsidP="00041F28">
      <w:pPr>
        <w:pStyle w:val="ListParagraph"/>
        <w:numPr>
          <w:ilvl w:val="0"/>
          <w:numId w:val="6"/>
        </w:numPr>
      </w:pPr>
      <w:r>
        <w:t>Network tab – show commits</w:t>
      </w:r>
      <w:r w:rsidR="00445924">
        <w:t xml:space="preserve"> </w:t>
      </w:r>
      <w:bookmarkStart w:id="0" w:name="_GoBack"/>
      <w:bookmarkEnd w:id="0"/>
    </w:p>
    <w:p w:rsidR="004113B7" w:rsidRDefault="004113B7" w:rsidP="00041F28">
      <w:pPr>
        <w:pStyle w:val="ListParagraph"/>
        <w:numPr>
          <w:ilvl w:val="0"/>
          <w:numId w:val="6"/>
        </w:numPr>
      </w:pPr>
      <w:r>
        <w:t xml:space="preserve">Custom tab </w:t>
      </w:r>
      <w:r w:rsidR="004D5371">
        <w:t>– (additions, commits - prototype)</w:t>
      </w:r>
    </w:p>
    <w:p w:rsidR="00445924" w:rsidRDefault="00445924" w:rsidP="00286791">
      <w:pPr>
        <w:pStyle w:val="ListParagraph"/>
        <w:numPr>
          <w:ilvl w:val="0"/>
          <w:numId w:val="6"/>
        </w:numPr>
      </w:pPr>
      <w:r>
        <w:t xml:space="preserve">User tab – my name &amp; </w:t>
      </w:r>
      <w:r w:rsidR="00286791">
        <w:t>‘</w:t>
      </w:r>
      <w:r w:rsidR="00286791" w:rsidRPr="00286791">
        <w:t>sstephenson</w:t>
      </w:r>
      <w:r w:rsidR="00286791">
        <w:t>’</w:t>
      </w:r>
    </w:p>
    <w:p w:rsidR="00BF13C0" w:rsidRDefault="00BF13C0" w:rsidP="00BF13C0">
      <w:pPr>
        <w:pStyle w:val="ListParagraph"/>
        <w:ind w:left="2160"/>
      </w:pPr>
    </w:p>
    <w:p w:rsidR="00445924" w:rsidRPr="00BF13C0" w:rsidRDefault="00445924" w:rsidP="00445924">
      <w:pPr>
        <w:rPr>
          <w:b/>
        </w:rPr>
      </w:pPr>
      <w:r w:rsidRPr="00BF13C0">
        <w:rPr>
          <w:b/>
        </w:rPr>
        <w:t xml:space="preserve">          4)  Statistics tab</w:t>
      </w:r>
    </w:p>
    <w:p w:rsidR="00445924" w:rsidRDefault="003C0071" w:rsidP="00445924">
      <w:pPr>
        <w:pStyle w:val="ListParagraph"/>
        <w:numPr>
          <w:ilvl w:val="0"/>
          <w:numId w:val="7"/>
        </w:numPr>
      </w:pPr>
      <w:r>
        <w:t>Dispersion (select one</w:t>
      </w:r>
      <w:r w:rsidR="009B4EE6">
        <w:t xml:space="preserve"> - </w:t>
      </w:r>
      <w:proofErr w:type="spellStart"/>
      <w:r w:rsidR="009B4EE6">
        <w:t>michael</w:t>
      </w:r>
      <w:proofErr w:type="spellEnd"/>
      <w:r>
        <w:t>)</w:t>
      </w:r>
    </w:p>
    <w:p w:rsidR="003C0071" w:rsidRDefault="003C0071" w:rsidP="00445924">
      <w:pPr>
        <w:pStyle w:val="ListParagraph"/>
        <w:numPr>
          <w:ilvl w:val="0"/>
          <w:numId w:val="7"/>
        </w:numPr>
      </w:pPr>
      <w:r>
        <w:t>Correlation</w:t>
      </w:r>
    </w:p>
    <w:p w:rsidR="003C0071" w:rsidRDefault="00EC6F47" w:rsidP="00445924">
      <w:pPr>
        <w:pStyle w:val="ListParagraph"/>
        <w:numPr>
          <w:ilvl w:val="0"/>
          <w:numId w:val="7"/>
        </w:numPr>
      </w:pPr>
      <w:r>
        <w:t>Normality (select one)</w:t>
      </w:r>
    </w:p>
    <w:p w:rsidR="00BA5D7F" w:rsidRDefault="00EC6F47" w:rsidP="00BA5D7F">
      <w:pPr>
        <w:pStyle w:val="ListParagraph"/>
        <w:numPr>
          <w:ilvl w:val="0"/>
          <w:numId w:val="7"/>
        </w:numPr>
      </w:pPr>
      <w:r>
        <w:t>Variance (select one)</w:t>
      </w:r>
    </w:p>
    <w:p w:rsidR="00BF13C0" w:rsidRDefault="00BF13C0" w:rsidP="00BF13C0">
      <w:pPr>
        <w:pStyle w:val="ListParagraph"/>
        <w:ind w:left="2453"/>
      </w:pPr>
    </w:p>
    <w:p w:rsidR="00BA5D7F" w:rsidRPr="00BF13C0" w:rsidRDefault="00BA5D7F" w:rsidP="00BA5D7F">
      <w:pPr>
        <w:rPr>
          <w:b/>
        </w:rPr>
      </w:pPr>
      <w:r w:rsidRPr="00BF13C0">
        <w:rPr>
          <w:b/>
        </w:rPr>
        <w:t xml:space="preserve">          5) Law Section     </w:t>
      </w:r>
    </w:p>
    <w:p w:rsidR="00BA5D7F" w:rsidRDefault="00BA5D7F" w:rsidP="00BA5D7F">
      <w:pPr>
        <w:pStyle w:val="ListParagraph"/>
        <w:numPr>
          <w:ilvl w:val="0"/>
          <w:numId w:val="9"/>
        </w:numPr>
      </w:pPr>
      <w:r>
        <w:t>Show Laws</w:t>
      </w:r>
    </w:p>
    <w:p w:rsidR="00BA5D7F" w:rsidRDefault="00B366CB" w:rsidP="00BA5D7F">
      <w:pPr>
        <w:pStyle w:val="ListParagraph"/>
        <w:numPr>
          <w:ilvl w:val="0"/>
          <w:numId w:val="9"/>
        </w:numPr>
      </w:pPr>
      <w:r>
        <w:t>Show every law at a time</w:t>
      </w:r>
    </w:p>
    <w:p w:rsidR="00BF13C0" w:rsidRDefault="00BF13C0" w:rsidP="00BF13C0">
      <w:pPr>
        <w:pStyle w:val="ListParagraph"/>
        <w:ind w:left="2880"/>
      </w:pPr>
    </w:p>
    <w:p w:rsidR="00B366CB" w:rsidRPr="00BF13C0" w:rsidRDefault="00B366CB" w:rsidP="00B366CB">
      <w:pPr>
        <w:rPr>
          <w:b/>
        </w:rPr>
      </w:pPr>
      <w:r w:rsidRPr="00BF13C0">
        <w:rPr>
          <w:b/>
        </w:rPr>
        <w:t xml:space="preserve">          6) Database</w:t>
      </w:r>
    </w:p>
    <w:p w:rsidR="00B366CB" w:rsidRDefault="006F06CA" w:rsidP="00B366CB">
      <w:pPr>
        <w:pStyle w:val="ListParagraph"/>
        <w:numPr>
          <w:ilvl w:val="0"/>
          <w:numId w:val="10"/>
        </w:numPr>
      </w:pPr>
      <w:r>
        <w:t>Show export</w:t>
      </w:r>
    </w:p>
    <w:p w:rsidR="006F06CA" w:rsidRDefault="006F06CA" w:rsidP="00B366CB">
      <w:pPr>
        <w:pStyle w:val="ListParagraph"/>
        <w:numPr>
          <w:ilvl w:val="0"/>
          <w:numId w:val="10"/>
        </w:numPr>
      </w:pPr>
      <w:r>
        <w:t>Show clear</w:t>
      </w:r>
    </w:p>
    <w:p w:rsidR="006F06CA" w:rsidRDefault="006F06CA" w:rsidP="00B366CB">
      <w:pPr>
        <w:pStyle w:val="ListParagraph"/>
        <w:numPr>
          <w:ilvl w:val="0"/>
          <w:numId w:val="10"/>
        </w:numPr>
      </w:pPr>
      <w:r>
        <w:t>Show import</w:t>
      </w:r>
    </w:p>
    <w:p w:rsidR="006F06CA" w:rsidRDefault="006F06CA" w:rsidP="006F06CA">
      <w:pPr>
        <w:pStyle w:val="ListParagraph"/>
        <w:ind w:left="3026"/>
      </w:pPr>
    </w:p>
    <w:p w:rsidR="006F06CA" w:rsidRDefault="006F06CA" w:rsidP="006F06CA">
      <w:pPr>
        <w:rPr>
          <w:b/>
        </w:rPr>
      </w:pPr>
      <w:r w:rsidRPr="00BF13C0">
        <w:rPr>
          <w:b/>
        </w:rPr>
        <w:t xml:space="preserve">           7) </w:t>
      </w:r>
      <w:r w:rsidR="00504DF3">
        <w:rPr>
          <w:b/>
        </w:rPr>
        <w:t>Show Automated Process – net tab</w:t>
      </w:r>
    </w:p>
    <w:p w:rsidR="002F2D66" w:rsidRDefault="002F2D66" w:rsidP="006F06CA">
      <w:pPr>
        <w:rPr>
          <w:b/>
        </w:rPr>
      </w:pPr>
      <w:r>
        <w:rPr>
          <w:b/>
        </w:rPr>
        <w:t xml:space="preserve">           8) Show mongo R integration – decouple workbench</w:t>
      </w:r>
    </w:p>
    <w:p w:rsidR="002F2D66" w:rsidRDefault="002F2D66" w:rsidP="002F2D66">
      <w:pPr>
        <w:pStyle w:val="ListParagraph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) </w:t>
      </w:r>
      <w:r w:rsidRPr="002F2D66">
        <w:t>library(</w:t>
      </w:r>
      <w:proofErr w:type="spellStart"/>
      <w:r w:rsidRPr="002F2D66">
        <w:t>rmongodb</w:t>
      </w:r>
      <w:proofErr w:type="spellEnd"/>
      <w:r w:rsidRPr="002F2D66">
        <w:t>)</w:t>
      </w:r>
    </w:p>
    <w:p w:rsidR="002F2D66" w:rsidRDefault="002F2D66" w:rsidP="002F2D66">
      <w:pPr>
        <w:pStyle w:val="ListParagraph"/>
      </w:pPr>
      <w:r>
        <w:tab/>
      </w:r>
      <w:r>
        <w:tab/>
      </w:r>
      <w:r>
        <w:tab/>
        <w:t xml:space="preserve">b) </w:t>
      </w:r>
      <w:proofErr w:type="gramStart"/>
      <w:r w:rsidRPr="002F2D66">
        <w:t>mongo</w:t>
      </w:r>
      <w:proofErr w:type="gramEnd"/>
      <w:r w:rsidRPr="002F2D66">
        <w:t xml:space="preserve"> &lt;- </w:t>
      </w:r>
      <w:proofErr w:type="spellStart"/>
      <w:r w:rsidRPr="002F2D66">
        <w:t>mongo.create</w:t>
      </w:r>
      <w:proofErr w:type="spellEnd"/>
      <w:r w:rsidRPr="002F2D66">
        <w:t>()</w:t>
      </w:r>
    </w:p>
    <w:p w:rsidR="002F2D66" w:rsidRPr="002F2D66" w:rsidRDefault="002F2D66" w:rsidP="002F2D66">
      <w:pPr>
        <w:pStyle w:val="ListParagraph"/>
      </w:pPr>
      <w:r>
        <w:tab/>
      </w:r>
      <w:r>
        <w:tab/>
      </w:r>
      <w:r>
        <w:tab/>
        <w:t xml:space="preserve">c) </w:t>
      </w:r>
      <w:proofErr w:type="spellStart"/>
      <w:proofErr w:type="gramStart"/>
      <w:r w:rsidRPr="002F2D66">
        <w:t>mongo.get.database.collections</w:t>
      </w:r>
      <w:proofErr w:type="spellEnd"/>
      <w:r w:rsidRPr="002F2D66">
        <w:t>(</w:t>
      </w:r>
      <w:proofErr w:type="gramEnd"/>
      <w:r w:rsidRPr="002F2D66">
        <w:t xml:space="preserve">mongo, </w:t>
      </w:r>
      <w:proofErr w:type="spellStart"/>
      <w:r w:rsidRPr="002F2D66">
        <w:t>db</w:t>
      </w:r>
      <w:proofErr w:type="spellEnd"/>
      <w:r w:rsidRPr="002F2D66">
        <w:t xml:space="preserve"> = "</w:t>
      </w:r>
      <w:proofErr w:type="spellStart"/>
      <w:r w:rsidRPr="002F2D66">
        <w:t>GithubEvolution</w:t>
      </w:r>
      <w:proofErr w:type="spellEnd"/>
      <w:r w:rsidRPr="002F2D66">
        <w:t>")</w:t>
      </w:r>
    </w:p>
    <w:p w:rsidR="006F06CA" w:rsidRDefault="006F06CA" w:rsidP="006F06CA"/>
    <w:p w:rsidR="00445924" w:rsidRDefault="00445924" w:rsidP="00445924">
      <w:r>
        <w:tab/>
      </w:r>
      <w:r>
        <w:tab/>
        <w:t xml:space="preserve">       </w:t>
      </w:r>
    </w:p>
    <w:sectPr w:rsidR="00445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659D1"/>
    <w:multiLevelType w:val="hybridMultilevel"/>
    <w:tmpl w:val="E47281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95147"/>
    <w:multiLevelType w:val="hybridMultilevel"/>
    <w:tmpl w:val="CFA4487C"/>
    <w:lvl w:ilvl="0" w:tplc="08090017">
      <w:start w:val="1"/>
      <w:numFmt w:val="lowerLetter"/>
      <w:lvlText w:val="%1)"/>
      <w:lvlJc w:val="left"/>
      <w:pPr>
        <w:ind w:left="2453" w:hanging="360"/>
      </w:pPr>
    </w:lvl>
    <w:lvl w:ilvl="1" w:tplc="08090019" w:tentative="1">
      <w:start w:val="1"/>
      <w:numFmt w:val="lowerLetter"/>
      <w:lvlText w:val="%2."/>
      <w:lvlJc w:val="left"/>
      <w:pPr>
        <w:ind w:left="3173" w:hanging="360"/>
      </w:pPr>
    </w:lvl>
    <w:lvl w:ilvl="2" w:tplc="0809001B" w:tentative="1">
      <w:start w:val="1"/>
      <w:numFmt w:val="lowerRoman"/>
      <w:lvlText w:val="%3."/>
      <w:lvlJc w:val="right"/>
      <w:pPr>
        <w:ind w:left="3893" w:hanging="180"/>
      </w:pPr>
    </w:lvl>
    <w:lvl w:ilvl="3" w:tplc="0809000F" w:tentative="1">
      <w:start w:val="1"/>
      <w:numFmt w:val="decimal"/>
      <w:lvlText w:val="%4."/>
      <w:lvlJc w:val="left"/>
      <w:pPr>
        <w:ind w:left="4613" w:hanging="360"/>
      </w:pPr>
    </w:lvl>
    <w:lvl w:ilvl="4" w:tplc="08090019" w:tentative="1">
      <w:start w:val="1"/>
      <w:numFmt w:val="lowerLetter"/>
      <w:lvlText w:val="%5."/>
      <w:lvlJc w:val="left"/>
      <w:pPr>
        <w:ind w:left="5333" w:hanging="360"/>
      </w:pPr>
    </w:lvl>
    <w:lvl w:ilvl="5" w:tplc="0809001B" w:tentative="1">
      <w:start w:val="1"/>
      <w:numFmt w:val="lowerRoman"/>
      <w:lvlText w:val="%6."/>
      <w:lvlJc w:val="right"/>
      <w:pPr>
        <w:ind w:left="6053" w:hanging="180"/>
      </w:pPr>
    </w:lvl>
    <w:lvl w:ilvl="6" w:tplc="0809000F" w:tentative="1">
      <w:start w:val="1"/>
      <w:numFmt w:val="decimal"/>
      <w:lvlText w:val="%7."/>
      <w:lvlJc w:val="left"/>
      <w:pPr>
        <w:ind w:left="6773" w:hanging="360"/>
      </w:pPr>
    </w:lvl>
    <w:lvl w:ilvl="7" w:tplc="08090019" w:tentative="1">
      <w:start w:val="1"/>
      <w:numFmt w:val="lowerLetter"/>
      <w:lvlText w:val="%8."/>
      <w:lvlJc w:val="left"/>
      <w:pPr>
        <w:ind w:left="7493" w:hanging="360"/>
      </w:pPr>
    </w:lvl>
    <w:lvl w:ilvl="8" w:tplc="0809001B" w:tentative="1">
      <w:start w:val="1"/>
      <w:numFmt w:val="lowerRoman"/>
      <w:lvlText w:val="%9."/>
      <w:lvlJc w:val="right"/>
      <w:pPr>
        <w:ind w:left="8213" w:hanging="180"/>
      </w:pPr>
    </w:lvl>
  </w:abstractNum>
  <w:abstractNum w:abstractNumId="2" w15:restartNumberingAfterBreak="0">
    <w:nsid w:val="19A50205"/>
    <w:multiLevelType w:val="hybridMultilevel"/>
    <w:tmpl w:val="5BBCD2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2314B"/>
    <w:multiLevelType w:val="hybridMultilevel"/>
    <w:tmpl w:val="868AEDA6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8B06A3F"/>
    <w:multiLevelType w:val="hybridMultilevel"/>
    <w:tmpl w:val="668097A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554754"/>
    <w:multiLevelType w:val="hybridMultilevel"/>
    <w:tmpl w:val="68FE480E"/>
    <w:lvl w:ilvl="0" w:tplc="08090017">
      <w:start w:val="1"/>
      <w:numFmt w:val="lowerLetter"/>
      <w:lvlText w:val="%1)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4C330B93"/>
    <w:multiLevelType w:val="hybridMultilevel"/>
    <w:tmpl w:val="51A824A4"/>
    <w:lvl w:ilvl="0" w:tplc="08090017">
      <w:start w:val="1"/>
      <w:numFmt w:val="lowerLetter"/>
      <w:lvlText w:val="%1)"/>
      <w:lvlJc w:val="left"/>
      <w:pPr>
        <w:ind w:left="1794" w:hanging="360"/>
      </w:pPr>
    </w:lvl>
    <w:lvl w:ilvl="1" w:tplc="08090019" w:tentative="1">
      <w:start w:val="1"/>
      <w:numFmt w:val="lowerLetter"/>
      <w:lvlText w:val="%2."/>
      <w:lvlJc w:val="left"/>
      <w:pPr>
        <w:ind w:left="2514" w:hanging="360"/>
      </w:pPr>
    </w:lvl>
    <w:lvl w:ilvl="2" w:tplc="0809001B" w:tentative="1">
      <w:start w:val="1"/>
      <w:numFmt w:val="lowerRoman"/>
      <w:lvlText w:val="%3."/>
      <w:lvlJc w:val="right"/>
      <w:pPr>
        <w:ind w:left="3234" w:hanging="180"/>
      </w:pPr>
    </w:lvl>
    <w:lvl w:ilvl="3" w:tplc="0809000F" w:tentative="1">
      <w:start w:val="1"/>
      <w:numFmt w:val="decimal"/>
      <w:lvlText w:val="%4."/>
      <w:lvlJc w:val="left"/>
      <w:pPr>
        <w:ind w:left="3954" w:hanging="360"/>
      </w:pPr>
    </w:lvl>
    <w:lvl w:ilvl="4" w:tplc="08090019" w:tentative="1">
      <w:start w:val="1"/>
      <w:numFmt w:val="lowerLetter"/>
      <w:lvlText w:val="%5."/>
      <w:lvlJc w:val="left"/>
      <w:pPr>
        <w:ind w:left="4674" w:hanging="360"/>
      </w:pPr>
    </w:lvl>
    <w:lvl w:ilvl="5" w:tplc="0809001B" w:tentative="1">
      <w:start w:val="1"/>
      <w:numFmt w:val="lowerRoman"/>
      <w:lvlText w:val="%6."/>
      <w:lvlJc w:val="right"/>
      <w:pPr>
        <w:ind w:left="5394" w:hanging="180"/>
      </w:pPr>
    </w:lvl>
    <w:lvl w:ilvl="6" w:tplc="0809000F" w:tentative="1">
      <w:start w:val="1"/>
      <w:numFmt w:val="decimal"/>
      <w:lvlText w:val="%7."/>
      <w:lvlJc w:val="left"/>
      <w:pPr>
        <w:ind w:left="6114" w:hanging="360"/>
      </w:pPr>
    </w:lvl>
    <w:lvl w:ilvl="7" w:tplc="08090019" w:tentative="1">
      <w:start w:val="1"/>
      <w:numFmt w:val="lowerLetter"/>
      <w:lvlText w:val="%8."/>
      <w:lvlJc w:val="left"/>
      <w:pPr>
        <w:ind w:left="6834" w:hanging="360"/>
      </w:pPr>
    </w:lvl>
    <w:lvl w:ilvl="8" w:tplc="08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7" w15:restartNumberingAfterBreak="0">
    <w:nsid w:val="6E230BF2"/>
    <w:multiLevelType w:val="hybridMultilevel"/>
    <w:tmpl w:val="EDE2749C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EB5C5D"/>
    <w:multiLevelType w:val="hybridMultilevel"/>
    <w:tmpl w:val="323EFCD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0194EB7"/>
    <w:multiLevelType w:val="hybridMultilevel"/>
    <w:tmpl w:val="3E5CBC2A"/>
    <w:lvl w:ilvl="0" w:tplc="D5640E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82E03"/>
    <w:multiLevelType w:val="hybridMultilevel"/>
    <w:tmpl w:val="DD4A0064"/>
    <w:lvl w:ilvl="0" w:tplc="08090017">
      <w:start w:val="1"/>
      <w:numFmt w:val="lowerLetter"/>
      <w:lvlText w:val="%1)"/>
      <w:lvlJc w:val="left"/>
      <w:pPr>
        <w:ind w:left="3026" w:hanging="360"/>
      </w:pPr>
    </w:lvl>
    <w:lvl w:ilvl="1" w:tplc="08090019" w:tentative="1">
      <w:start w:val="1"/>
      <w:numFmt w:val="lowerLetter"/>
      <w:lvlText w:val="%2."/>
      <w:lvlJc w:val="left"/>
      <w:pPr>
        <w:ind w:left="3746" w:hanging="360"/>
      </w:pPr>
    </w:lvl>
    <w:lvl w:ilvl="2" w:tplc="0809001B" w:tentative="1">
      <w:start w:val="1"/>
      <w:numFmt w:val="lowerRoman"/>
      <w:lvlText w:val="%3."/>
      <w:lvlJc w:val="right"/>
      <w:pPr>
        <w:ind w:left="4466" w:hanging="180"/>
      </w:pPr>
    </w:lvl>
    <w:lvl w:ilvl="3" w:tplc="0809000F" w:tentative="1">
      <w:start w:val="1"/>
      <w:numFmt w:val="decimal"/>
      <w:lvlText w:val="%4."/>
      <w:lvlJc w:val="left"/>
      <w:pPr>
        <w:ind w:left="5186" w:hanging="360"/>
      </w:pPr>
    </w:lvl>
    <w:lvl w:ilvl="4" w:tplc="08090019" w:tentative="1">
      <w:start w:val="1"/>
      <w:numFmt w:val="lowerLetter"/>
      <w:lvlText w:val="%5."/>
      <w:lvlJc w:val="left"/>
      <w:pPr>
        <w:ind w:left="5906" w:hanging="360"/>
      </w:pPr>
    </w:lvl>
    <w:lvl w:ilvl="5" w:tplc="0809001B" w:tentative="1">
      <w:start w:val="1"/>
      <w:numFmt w:val="lowerRoman"/>
      <w:lvlText w:val="%6."/>
      <w:lvlJc w:val="right"/>
      <w:pPr>
        <w:ind w:left="6626" w:hanging="180"/>
      </w:pPr>
    </w:lvl>
    <w:lvl w:ilvl="6" w:tplc="0809000F" w:tentative="1">
      <w:start w:val="1"/>
      <w:numFmt w:val="decimal"/>
      <w:lvlText w:val="%7."/>
      <w:lvlJc w:val="left"/>
      <w:pPr>
        <w:ind w:left="7346" w:hanging="360"/>
      </w:pPr>
    </w:lvl>
    <w:lvl w:ilvl="7" w:tplc="08090019" w:tentative="1">
      <w:start w:val="1"/>
      <w:numFmt w:val="lowerLetter"/>
      <w:lvlText w:val="%8."/>
      <w:lvlJc w:val="left"/>
      <w:pPr>
        <w:ind w:left="8066" w:hanging="360"/>
      </w:pPr>
    </w:lvl>
    <w:lvl w:ilvl="8" w:tplc="0809001B" w:tentative="1">
      <w:start w:val="1"/>
      <w:numFmt w:val="lowerRoman"/>
      <w:lvlText w:val="%9."/>
      <w:lvlJc w:val="right"/>
      <w:pPr>
        <w:ind w:left="8786" w:hanging="180"/>
      </w:pPr>
    </w:lvl>
  </w:abstractNum>
  <w:abstractNum w:abstractNumId="11" w15:restartNumberingAfterBreak="0">
    <w:nsid w:val="7B195071"/>
    <w:multiLevelType w:val="hybridMultilevel"/>
    <w:tmpl w:val="91EA50F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1B"/>
    <w:rsid w:val="00041F28"/>
    <w:rsid w:val="000B0C18"/>
    <w:rsid w:val="00286791"/>
    <w:rsid w:val="002F2D66"/>
    <w:rsid w:val="0034390D"/>
    <w:rsid w:val="0036631B"/>
    <w:rsid w:val="003C0071"/>
    <w:rsid w:val="004113B7"/>
    <w:rsid w:val="00445924"/>
    <w:rsid w:val="004D5371"/>
    <w:rsid w:val="00504DF3"/>
    <w:rsid w:val="005360E8"/>
    <w:rsid w:val="00546FB2"/>
    <w:rsid w:val="005C7881"/>
    <w:rsid w:val="006F06CA"/>
    <w:rsid w:val="007437CF"/>
    <w:rsid w:val="009013FC"/>
    <w:rsid w:val="009B4EE6"/>
    <w:rsid w:val="00AC316A"/>
    <w:rsid w:val="00B366CB"/>
    <w:rsid w:val="00B83AAF"/>
    <w:rsid w:val="00BA5D7F"/>
    <w:rsid w:val="00BF13C0"/>
    <w:rsid w:val="00C60891"/>
    <w:rsid w:val="00C86019"/>
    <w:rsid w:val="00D14EE2"/>
    <w:rsid w:val="00EC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A58F2-DD5B-48D7-B57C-02452ECD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07D22C-6DC0-40D1-9140-356A0A3DB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263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22</cp:revision>
  <dcterms:created xsi:type="dcterms:W3CDTF">2016-04-11T11:47:00Z</dcterms:created>
  <dcterms:modified xsi:type="dcterms:W3CDTF">2016-04-27T10:56:00Z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