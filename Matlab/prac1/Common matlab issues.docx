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F0" w:rsidRDefault="00B3704E">
      <w:r>
        <w:t xml:space="preserve">Common </w:t>
      </w:r>
      <w:proofErr w:type="spellStart"/>
      <w:r>
        <w:t>matlab</w:t>
      </w:r>
      <w:proofErr w:type="spellEnd"/>
      <w:r>
        <w:t xml:space="preserve"> issues</w:t>
      </w:r>
    </w:p>
    <w:p w:rsidR="00B3704E" w:rsidRDefault="00B3704E"/>
    <w:p w:rsidR="00B3704E" w:rsidRDefault="00B3704E" w:rsidP="00B3704E">
      <w:pPr>
        <w:pStyle w:val="ListParagraph"/>
        <w:numPr>
          <w:ilvl w:val="0"/>
          <w:numId w:val="1"/>
        </w:numPr>
      </w:pPr>
      <w:r>
        <w:t xml:space="preserve">Error on quotes might be due to copy an pasting, </w:t>
      </w:r>
      <w:proofErr w:type="spellStart"/>
      <w:r>
        <w:t>matlab</w:t>
      </w:r>
      <w:proofErr w:type="spellEnd"/>
      <w:r>
        <w:t xml:space="preserve"> does not like this</w:t>
      </w:r>
    </w:p>
    <w:p w:rsidR="00B3704E" w:rsidRDefault="00B3704E" w:rsidP="00B3704E">
      <w:pPr>
        <w:pStyle w:val="ListParagraph"/>
      </w:pPr>
      <w:bookmarkStart w:id="0" w:name="_GoBack"/>
      <w:bookmarkEnd w:id="0"/>
    </w:p>
    <w:sectPr w:rsidR="00B3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2651"/>
    <w:multiLevelType w:val="hybridMultilevel"/>
    <w:tmpl w:val="AC2A7C18"/>
    <w:lvl w:ilvl="0" w:tplc="7FD8ED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4E"/>
    <w:rsid w:val="005364F0"/>
    <w:rsid w:val="00B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7C28-16CD-4DAB-B226-849A0A1F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</cp:revision>
  <dcterms:created xsi:type="dcterms:W3CDTF">2015-10-08T15:31:00Z</dcterms:created>
  <dcterms:modified xsi:type="dcterms:W3CDTF">2015-10-08T15:32:00Z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