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6E" w:rsidRDefault="005212DA" w:rsidP="005212DA">
      <w:pPr>
        <w:jc w:val="center"/>
      </w:pPr>
      <w:r>
        <w:t>Practical One – Report</w:t>
      </w:r>
    </w:p>
    <w:p w:rsidR="005212DA" w:rsidRDefault="005212DA" w:rsidP="005212DA">
      <w:pPr>
        <w:jc w:val="center"/>
      </w:pPr>
      <w:r>
        <w:t>Jordan McDonald (40063974)</w:t>
      </w:r>
    </w:p>
    <w:p w:rsidR="006C2C14" w:rsidRDefault="006C2C14" w:rsidP="005212DA">
      <w:pPr>
        <w:jc w:val="center"/>
      </w:pPr>
    </w:p>
    <w:p w:rsidR="006C2C14" w:rsidRPr="006C2C14" w:rsidRDefault="006C2C14" w:rsidP="006C2C14">
      <w:pPr>
        <w:jc w:val="center"/>
        <w:rPr>
          <w:b/>
          <w:u w:val="single"/>
        </w:rPr>
      </w:pPr>
      <w:r w:rsidRPr="006C2C14">
        <w:rPr>
          <w:b/>
          <w:u w:val="single"/>
        </w:rPr>
        <w:t>Analysis of All Three Experiments</w:t>
      </w:r>
    </w:p>
    <w:p w:rsidR="006C2C14" w:rsidRDefault="006C2C14" w:rsidP="006C2C14">
      <w:pPr>
        <w:jc w:val="center"/>
      </w:pPr>
    </w:p>
    <w:p w:rsidR="006C2C14" w:rsidRDefault="006C2C14" w:rsidP="006C2C14">
      <w:pPr>
        <w:jc w:val="center"/>
      </w:pPr>
      <w:r>
        <w:t>*see the tables of results below</w:t>
      </w:r>
    </w:p>
    <w:p w:rsidR="005212DA" w:rsidRDefault="005212DA" w:rsidP="005212DA">
      <w:pPr>
        <w:jc w:val="center"/>
      </w:pPr>
    </w:p>
    <w:p w:rsidR="005212DA" w:rsidRPr="006C2C14" w:rsidRDefault="005212DA" w:rsidP="005212DA">
      <w:pPr>
        <w:jc w:val="center"/>
        <w:rPr>
          <w:b/>
          <w:u w:val="single"/>
        </w:rPr>
      </w:pPr>
      <w:r w:rsidRPr="006C2C14">
        <w:rPr>
          <w:b/>
          <w:u w:val="single"/>
        </w:rPr>
        <w:t>Experiment 2 Results</w:t>
      </w:r>
    </w:p>
    <w:p w:rsidR="005212DA" w:rsidRDefault="005212DA" w:rsidP="005212D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3753"/>
        <w:gridCol w:w="1898"/>
      </w:tblGrid>
      <w:tr w:rsidR="004B0162" w:rsidTr="00BA4BBE">
        <w:tc>
          <w:tcPr>
            <w:tcW w:w="3256" w:type="dxa"/>
            <w:shd w:val="clear" w:color="auto" w:fill="5B9BD5" w:themeFill="accent1"/>
          </w:tcPr>
          <w:p w:rsidR="005212DA" w:rsidRDefault="006B7173" w:rsidP="005212DA">
            <w:pPr>
              <w:jc w:val="center"/>
            </w:pPr>
            <w:r>
              <w:t xml:space="preserve">Watermarked </w:t>
            </w:r>
            <w:bookmarkStart w:id="0" w:name="_GoBack"/>
            <w:bookmarkEnd w:id="0"/>
            <w:r w:rsidR="005212DA">
              <w:t>image</w:t>
            </w:r>
          </w:p>
        </w:tc>
        <w:tc>
          <w:tcPr>
            <w:tcW w:w="3969" w:type="dxa"/>
            <w:shd w:val="clear" w:color="auto" w:fill="5B9BD5" w:themeFill="accent1"/>
          </w:tcPr>
          <w:p w:rsidR="005212DA" w:rsidRDefault="005212DA" w:rsidP="005212DA">
            <w:pPr>
              <w:jc w:val="center"/>
            </w:pPr>
            <w:r>
              <w:t>Difference image</w:t>
            </w:r>
          </w:p>
        </w:tc>
        <w:tc>
          <w:tcPr>
            <w:tcW w:w="2125" w:type="dxa"/>
            <w:shd w:val="clear" w:color="auto" w:fill="5B9BD5" w:themeFill="accent1"/>
          </w:tcPr>
          <w:p w:rsidR="005212DA" w:rsidRDefault="005212DA" w:rsidP="005212DA">
            <w:pPr>
              <w:jc w:val="center"/>
            </w:pPr>
            <w:r>
              <w:t>Results</w:t>
            </w:r>
          </w:p>
        </w:tc>
      </w:tr>
      <w:tr w:rsidR="004B0162" w:rsidTr="005D0E2D">
        <w:tc>
          <w:tcPr>
            <w:tcW w:w="3256" w:type="dxa"/>
          </w:tcPr>
          <w:p w:rsidR="005212DA" w:rsidRDefault="000C7F56" w:rsidP="005212DA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CC95A1" wp14:editId="629516C1">
                  <wp:extent cx="2418845" cy="2419004"/>
                  <wp:effectExtent l="0" t="0" r="635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atermarkedRice.b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20" t="7022" r="20690" b="19822"/>
                          <a:stretch/>
                        </pic:blipFill>
                        <pic:spPr bwMode="auto">
                          <a:xfrm>
                            <a:off x="0" y="0"/>
                            <a:ext cx="2456446" cy="2456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5212DA" w:rsidRDefault="00BB445C" w:rsidP="005212DA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43000" cy="21363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ffRice.b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27" t="9092" r="20944" b="20818"/>
                          <a:stretch/>
                        </pic:blipFill>
                        <pic:spPr bwMode="auto">
                          <a:xfrm>
                            <a:off x="0" y="0"/>
                            <a:ext cx="2476453" cy="2165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5212DA" w:rsidRDefault="005212DA" w:rsidP="005212DA"/>
          <w:p w:rsidR="00774499" w:rsidRDefault="00774499" w:rsidP="005212DA"/>
          <w:p w:rsidR="00774499" w:rsidRDefault="00774499" w:rsidP="005212DA"/>
          <w:p w:rsidR="00774499" w:rsidRDefault="00774499" w:rsidP="005212DA"/>
          <w:p w:rsidR="00774499" w:rsidRDefault="00774499" w:rsidP="005212DA"/>
          <w:p w:rsidR="005212DA" w:rsidRDefault="005212DA" w:rsidP="005212DA">
            <w:r>
              <w:t xml:space="preserve">PSNR = </w:t>
            </w:r>
            <w:r w:rsidRPr="005212DA">
              <w:t>2.95884462917936</w:t>
            </w:r>
          </w:p>
          <w:p w:rsidR="005212DA" w:rsidRDefault="005212DA" w:rsidP="005212DA"/>
          <w:p w:rsidR="005212DA" w:rsidRDefault="005212DA" w:rsidP="005212DA"/>
        </w:tc>
      </w:tr>
      <w:tr w:rsidR="004B0162" w:rsidTr="005D0E2D">
        <w:tc>
          <w:tcPr>
            <w:tcW w:w="3256" w:type="dxa"/>
          </w:tcPr>
          <w:p w:rsidR="005212DA" w:rsidRDefault="000C7F56" w:rsidP="005212DA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85E55B" wp14:editId="6FBC9877">
                  <wp:extent cx="2309766" cy="23774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atermarkedBaboon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87" t="7116" r="21900" b="19228"/>
                          <a:stretch/>
                        </pic:blipFill>
                        <pic:spPr bwMode="auto">
                          <a:xfrm>
                            <a:off x="0" y="0"/>
                            <a:ext cx="2352942" cy="2421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5212DA" w:rsidRDefault="00BB445C" w:rsidP="005212DA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51218" cy="2252749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ffBaboon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3" t="8285" r="23692" b="20716"/>
                          <a:stretch/>
                        </pic:blipFill>
                        <pic:spPr bwMode="auto">
                          <a:xfrm>
                            <a:off x="0" y="0"/>
                            <a:ext cx="2517386" cy="231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5212DA" w:rsidRDefault="005212DA" w:rsidP="005212DA">
            <w:pPr>
              <w:jc w:val="center"/>
            </w:pPr>
          </w:p>
          <w:p w:rsidR="00774499" w:rsidRDefault="00774499" w:rsidP="005212DA">
            <w:pPr>
              <w:jc w:val="center"/>
            </w:pPr>
          </w:p>
          <w:p w:rsidR="00774499" w:rsidRDefault="00774499" w:rsidP="005212DA">
            <w:pPr>
              <w:jc w:val="center"/>
            </w:pPr>
          </w:p>
          <w:p w:rsidR="00774499" w:rsidRDefault="00774499" w:rsidP="005212DA">
            <w:pPr>
              <w:jc w:val="center"/>
            </w:pPr>
          </w:p>
          <w:p w:rsidR="00774499" w:rsidRDefault="00774499" w:rsidP="00774499">
            <w:r>
              <w:t xml:space="preserve">PSNR = </w:t>
            </w:r>
            <w:r w:rsidRPr="00774499">
              <w:t>2.98014950945149</w:t>
            </w:r>
          </w:p>
        </w:tc>
      </w:tr>
      <w:tr w:rsidR="004B0162" w:rsidTr="005D0E2D">
        <w:tc>
          <w:tcPr>
            <w:tcW w:w="3256" w:type="dxa"/>
          </w:tcPr>
          <w:p w:rsidR="00774499" w:rsidRDefault="000C7F56" w:rsidP="005212DA">
            <w:pPr>
              <w:jc w:val="center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8A12B28" wp14:editId="0A018C34">
                  <wp:extent cx="2393266" cy="2301875"/>
                  <wp:effectExtent l="0" t="0" r="762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atermarkedPolar.b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63" t="7333" r="14028" b="11424"/>
                          <a:stretch/>
                        </pic:blipFill>
                        <pic:spPr bwMode="auto">
                          <a:xfrm>
                            <a:off x="0" y="0"/>
                            <a:ext cx="2414690" cy="2322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74499" w:rsidRDefault="00BB445C" w:rsidP="005212DA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43480" cy="2718261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ffPolarBear.b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57" t="4102" r="14461" b="12497"/>
                          <a:stretch/>
                        </pic:blipFill>
                        <pic:spPr bwMode="auto">
                          <a:xfrm>
                            <a:off x="0" y="0"/>
                            <a:ext cx="2473212" cy="2751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94307E" w:rsidRDefault="0094307E" w:rsidP="0094307E"/>
          <w:p w:rsidR="0094307E" w:rsidRDefault="0094307E" w:rsidP="0094307E"/>
          <w:p w:rsidR="0094307E" w:rsidRDefault="0094307E" w:rsidP="0094307E"/>
          <w:p w:rsidR="0094307E" w:rsidRDefault="0094307E" w:rsidP="0094307E"/>
          <w:p w:rsidR="0094307E" w:rsidRDefault="0094307E" w:rsidP="0094307E"/>
          <w:p w:rsidR="0094307E" w:rsidRDefault="0094307E" w:rsidP="0094307E">
            <w:r>
              <w:t xml:space="preserve">PSNR </w:t>
            </w:r>
            <w:r w:rsidR="004542AA">
              <w:t>=</w:t>
            </w:r>
          </w:p>
          <w:p w:rsidR="00774499" w:rsidRDefault="00043990" w:rsidP="0094307E">
            <w:r>
              <w:t>-</w:t>
            </w:r>
            <w:r w:rsidR="0094307E" w:rsidRPr="0094307E">
              <w:t>3.042108256826569</w:t>
            </w:r>
          </w:p>
          <w:p w:rsidR="00BB445C" w:rsidRDefault="00BB445C" w:rsidP="0094307E"/>
          <w:p w:rsidR="00BB445C" w:rsidRDefault="00BB445C" w:rsidP="0094307E"/>
          <w:p w:rsidR="00BB445C" w:rsidRDefault="00BB445C" w:rsidP="0094307E"/>
          <w:p w:rsidR="00BB445C" w:rsidRPr="0094307E" w:rsidRDefault="00BB445C" w:rsidP="0094307E">
            <w:r>
              <w:t>(negative)</w:t>
            </w:r>
          </w:p>
        </w:tc>
      </w:tr>
    </w:tbl>
    <w:p w:rsidR="009F526E" w:rsidRDefault="009F526E" w:rsidP="00C83006"/>
    <w:p w:rsidR="009F526E" w:rsidRDefault="009F526E" w:rsidP="00BB445C">
      <w:pPr>
        <w:jc w:val="center"/>
      </w:pPr>
    </w:p>
    <w:p w:rsidR="00E51C7F" w:rsidRDefault="00E51C7F" w:rsidP="00BB445C">
      <w:pPr>
        <w:jc w:val="center"/>
      </w:pPr>
    </w:p>
    <w:p w:rsidR="00BB445C" w:rsidRPr="006C2C14" w:rsidRDefault="00BB445C" w:rsidP="00BB445C">
      <w:pPr>
        <w:jc w:val="center"/>
        <w:rPr>
          <w:b/>
          <w:u w:val="single"/>
        </w:rPr>
      </w:pPr>
      <w:r w:rsidRPr="006C2C14">
        <w:rPr>
          <w:b/>
          <w:u w:val="single"/>
        </w:rPr>
        <w:t>Experiment 3 Results</w:t>
      </w:r>
    </w:p>
    <w:p w:rsidR="00BB445C" w:rsidRDefault="00BB445C" w:rsidP="00BB445C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110"/>
        <w:gridCol w:w="1417"/>
      </w:tblGrid>
      <w:tr w:rsidR="008D09BD" w:rsidTr="008D09BD">
        <w:tc>
          <w:tcPr>
            <w:tcW w:w="3823" w:type="dxa"/>
            <w:shd w:val="clear" w:color="auto" w:fill="5B9BD5" w:themeFill="accent1"/>
          </w:tcPr>
          <w:p w:rsidR="007307D8" w:rsidRDefault="007307D8" w:rsidP="00BB445C">
            <w:pPr>
              <w:jc w:val="center"/>
            </w:pPr>
            <w:r>
              <w:t xml:space="preserve">Original Watermark </w:t>
            </w:r>
          </w:p>
        </w:tc>
        <w:tc>
          <w:tcPr>
            <w:tcW w:w="4110" w:type="dxa"/>
            <w:shd w:val="clear" w:color="auto" w:fill="5B9BD5" w:themeFill="accent1"/>
          </w:tcPr>
          <w:p w:rsidR="007307D8" w:rsidRDefault="007307D8" w:rsidP="00BB445C">
            <w:pPr>
              <w:jc w:val="center"/>
            </w:pPr>
            <w:r>
              <w:t xml:space="preserve">Extracted Watermark </w:t>
            </w:r>
          </w:p>
        </w:tc>
        <w:tc>
          <w:tcPr>
            <w:tcW w:w="1417" w:type="dxa"/>
            <w:shd w:val="clear" w:color="auto" w:fill="5B9BD5" w:themeFill="accent1"/>
          </w:tcPr>
          <w:p w:rsidR="007307D8" w:rsidRDefault="00940E91" w:rsidP="00BB445C">
            <w:pPr>
              <w:jc w:val="center"/>
            </w:pPr>
            <w:r>
              <w:t>BER</w:t>
            </w:r>
          </w:p>
        </w:tc>
      </w:tr>
      <w:tr w:rsidR="008D09BD" w:rsidTr="008D09BD">
        <w:tc>
          <w:tcPr>
            <w:tcW w:w="3823" w:type="dxa"/>
          </w:tcPr>
          <w:p w:rsidR="007307D8" w:rsidRDefault="008D09BD" w:rsidP="008D09BD">
            <w:pPr>
              <w:jc w:val="center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49784532" wp14:editId="260372E5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310169</wp:posOffset>
                  </wp:positionV>
                  <wp:extent cx="2442146" cy="1745557"/>
                  <wp:effectExtent l="0" t="0" r="0" b="7620"/>
                  <wp:wrapTight wrapText="bothSides">
                    <wp:wrapPolygon edited="0">
                      <wp:start x="0" y="0"/>
                      <wp:lineTo x="0" y="21459"/>
                      <wp:lineTo x="21403" y="21459"/>
                      <wp:lineTo x="21403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iceWatermark.b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06" t="7064" r="20404" b="19790"/>
                          <a:stretch/>
                        </pic:blipFill>
                        <pic:spPr bwMode="auto">
                          <a:xfrm>
                            <a:off x="0" y="0"/>
                            <a:ext cx="2442146" cy="1745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t>RICE</w:t>
            </w:r>
          </w:p>
        </w:tc>
        <w:tc>
          <w:tcPr>
            <w:tcW w:w="4110" w:type="dxa"/>
          </w:tcPr>
          <w:p w:rsidR="007307D8" w:rsidRDefault="008D09BD" w:rsidP="00BB445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75973" cy="1994593"/>
                  <wp:effectExtent l="0" t="0" r="63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ceExtractedWatermark.b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0" t="7315" r="19798" b="19286"/>
                          <a:stretch/>
                        </pic:blipFill>
                        <pic:spPr bwMode="auto">
                          <a:xfrm>
                            <a:off x="0" y="0"/>
                            <a:ext cx="2488149" cy="200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7307D8" w:rsidRPr="009F526E" w:rsidRDefault="00940E91" w:rsidP="009F526E">
            <w:pPr>
              <w:jc w:val="center"/>
            </w:pPr>
            <w:r>
              <w:t>BER</w:t>
            </w:r>
            <w:r w:rsidR="009F526E">
              <w:t xml:space="preserve"> = </w:t>
            </w:r>
            <w:r w:rsidR="008D09BD">
              <w:t>0</w:t>
            </w:r>
          </w:p>
        </w:tc>
      </w:tr>
      <w:tr w:rsidR="008D09BD" w:rsidTr="008D09BD">
        <w:tc>
          <w:tcPr>
            <w:tcW w:w="3823" w:type="dxa"/>
          </w:tcPr>
          <w:p w:rsidR="007307D8" w:rsidRDefault="008D09BD" w:rsidP="00BB445C">
            <w:pPr>
              <w:jc w:val="center"/>
            </w:pPr>
            <w:r>
              <w:t>POLAR BEAR</w:t>
            </w:r>
          </w:p>
          <w:p w:rsidR="008D09BD" w:rsidRDefault="008D09BD" w:rsidP="00BB445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51100" cy="1695796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earWatermark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55" t="4823" r="13637" b="13211"/>
                          <a:stretch/>
                        </pic:blipFill>
                        <pic:spPr bwMode="auto">
                          <a:xfrm>
                            <a:off x="0" y="0"/>
                            <a:ext cx="2470367" cy="1709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7307D8" w:rsidRDefault="008D09BD" w:rsidP="00BB445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02009" cy="19227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earExtractedWatermark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97" t="4711" r="13235" b="11675"/>
                          <a:stretch/>
                        </pic:blipFill>
                        <pic:spPr bwMode="auto">
                          <a:xfrm>
                            <a:off x="0" y="0"/>
                            <a:ext cx="2426596" cy="1942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7307D8" w:rsidRDefault="00940E91" w:rsidP="00BB445C">
            <w:pPr>
              <w:jc w:val="center"/>
            </w:pPr>
            <w:r>
              <w:t>BER</w:t>
            </w:r>
            <w:r w:rsidR="001D4FBC">
              <w:t xml:space="preserve"> = </w:t>
            </w:r>
            <w:r w:rsidR="008D09BD">
              <w:t>0</w:t>
            </w:r>
          </w:p>
        </w:tc>
      </w:tr>
      <w:tr w:rsidR="008D09BD" w:rsidTr="008D09BD">
        <w:tc>
          <w:tcPr>
            <w:tcW w:w="3823" w:type="dxa"/>
          </w:tcPr>
          <w:p w:rsidR="001D4FBC" w:rsidRDefault="008D09BD" w:rsidP="001D4FBC">
            <w:pPr>
              <w:jc w:val="center"/>
            </w:pPr>
            <w:r>
              <w:lastRenderedPageBreak/>
              <w:t>BABOON</w:t>
            </w:r>
          </w:p>
          <w:p w:rsidR="008D09BD" w:rsidRDefault="008D09BD" w:rsidP="001D4FB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326005" cy="183711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aboonWatermark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44" t="7703" r="21970" b="20703"/>
                          <a:stretch/>
                        </pic:blipFill>
                        <pic:spPr bwMode="auto">
                          <a:xfrm>
                            <a:off x="0" y="0"/>
                            <a:ext cx="2364552" cy="1867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1D4FBC" w:rsidRDefault="008D09BD" w:rsidP="001D4FB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292985" cy="1961803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aboonExtractedWatermark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86" t="7557" r="23350" b="22773"/>
                          <a:stretch/>
                        </pic:blipFill>
                        <pic:spPr bwMode="auto">
                          <a:xfrm>
                            <a:off x="0" y="0"/>
                            <a:ext cx="2316434" cy="198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1D4FBC" w:rsidRDefault="00940E91" w:rsidP="001D4FBC">
            <w:pPr>
              <w:jc w:val="center"/>
            </w:pPr>
            <w:r>
              <w:t xml:space="preserve">BER </w:t>
            </w:r>
            <w:r w:rsidR="001D4FBC">
              <w:t xml:space="preserve">= </w:t>
            </w:r>
            <w:r w:rsidR="008D09BD">
              <w:t>0</w:t>
            </w:r>
          </w:p>
        </w:tc>
      </w:tr>
    </w:tbl>
    <w:p w:rsidR="00BB445C" w:rsidRDefault="00BB445C" w:rsidP="00BB445C">
      <w:pPr>
        <w:jc w:val="center"/>
      </w:pPr>
    </w:p>
    <w:p w:rsidR="00E51C7F" w:rsidRDefault="00E51C7F" w:rsidP="006C2C14"/>
    <w:p w:rsidR="00E51C7F" w:rsidRDefault="00E51C7F" w:rsidP="00BB445C">
      <w:pPr>
        <w:jc w:val="center"/>
      </w:pPr>
    </w:p>
    <w:p w:rsidR="009F526E" w:rsidRPr="006C2C14" w:rsidRDefault="009F526E" w:rsidP="00BB445C">
      <w:pPr>
        <w:jc w:val="center"/>
        <w:rPr>
          <w:b/>
          <w:u w:val="single"/>
        </w:rPr>
      </w:pPr>
      <w:r w:rsidRPr="006C2C14">
        <w:rPr>
          <w:b/>
          <w:u w:val="single"/>
        </w:rPr>
        <w:t>Experiment 4 results</w:t>
      </w:r>
    </w:p>
    <w:p w:rsidR="009F526E" w:rsidRDefault="009F526E" w:rsidP="00BB445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3644"/>
        <w:gridCol w:w="2041"/>
      </w:tblGrid>
      <w:tr w:rsidR="00F57EA9" w:rsidTr="00F57EA9">
        <w:trPr>
          <w:trHeight w:val="258"/>
        </w:trPr>
        <w:tc>
          <w:tcPr>
            <w:tcW w:w="2795" w:type="dxa"/>
            <w:tcBorders>
              <w:bottom w:val="nil"/>
            </w:tcBorders>
            <w:shd w:val="clear" w:color="auto" w:fill="5B9BD5" w:themeFill="accent1"/>
          </w:tcPr>
          <w:p w:rsidR="00940E91" w:rsidRDefault="00181492" w:rsidP="000F6C83">
            <w:pPr>
              <w:jc w:val="center"/>
            </w:pPr>
            <w:r>
              <w:t>Watermark</w:t>
            </w:r>
            <w:r w:rsidR="002F6C89">
              <w:t xml:space="preserve"> image</w:t>
            </w:r>
          </w:p>
        </w:tc>
        <w:tc>
          <w:tcPr>
            <w:tcW w:w="4609" w:type="dxa"/>
            <w:tcBorders>
              <w:bottom w:val="nil"/>
            </w:tcBorders>
            <w:shd w:val="clear" w:color="auto" w:fill="5B9BD5" w:themeFill="accent1"/>
          </w:tcPr>
          <w:p w:rsidR="00940E91" w:rsidRDefault="0034695D" w:rsidP="0034695D">
            <w:pPr>
              <w:jc w:val="center"/>
            </w:pPr>
            <w:r>
              <w:t>Attacked Image</w:t>
            </w:r>
          </w:p>
        </w:tc>
        <w:tc>
          <w:tcPr>
            <w:tcW w:w="1577" w:type="dxa"/>
            <w:tcBorders>
              <w:bottom w:val="nil"/>
            </w:tcBorders>
            <w:shd w:val="clear" w:color="auto" w:fill="5B9BD5" w:themeFill="accent1"/>
          </w:tcPr>
          <w:p w:rsidR="00940E91" w:rsidRDefault="00940E91" w:rsidP="00BB445C">
            <w:pPr>
              <w:jc w:val="center"/>
            </w:pPr>
            <w:r>
              <w:t>PSNR + BER</w:t>
            </w:r>
          </w:p>
        </w:tc>
      </w:tr>
      <w:tr w:rsidR="00F57EA9" w:rsidTr="00F57EA9">
        <w:trPr>
          <w:trHeight w:val="3791"/>
        </w:trPr>
        <w:tc>
          <w:tcPr>
            <w:tcW w:w="2795" w:type="dxa"/>
            <w:tcBorders>
              <w:top w:val="nil"/>
            </w:tcBorders>
          </w:tcPr>
          <w:p w:rsidR="00940E91" w:rsidRDefault="00181492" w:rsidP="00BB445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18845" cy="2419004"/>
                  <wp:effectExtent l="0" t="0" r="63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atermarkedRice.b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20" t="7022" r="20690" b="19822"/>
                          <a:stretch/>
                        </pic:blipFill>
                        <pic:spPr bwMode="auto">
                          <a:xfrm>
                            <a:off x="0" y="0"/>
                            <a:ext cx="2456446" cy="2456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9" w:type="dxa"/>
            <w:tcBorders>
              <w:top w:val="nil"/>
            </w:tcBorders>
          </w:tcPr>
          <w:p w:rsidR="00940E91" w:rsidRDefault="00181492" w:rsidP="00BB445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05765" cy="2435629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ttackedRice.b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4" t="8412" r="21305" b="19006"/>
                          <a:stretch/>
                        </pic:blipFill>
                        <pic:spPr bwMode="auto">
                          <a:xfrm>
                            <a:off x="0" y="0"/>
                            <a:ext cx="2441212" cy="247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7" w:type="dxa"/>
            <w:tcBorders>
              <w:top w:val="nil"/>
            </w:tcBorders>
          </w:tcPr>
          <w:p w:rsidR="00181492" w:rsidRDefault="00181492" w:rsidP="00BB445C">
            <w:pPr>
              <w:jc w:val="center"/>
            </w:pPr>
          </w:p>
          <w:p w:rsidR="00181492" w:rsidRDefault="00181492" w:rsidP="00BB445C">
            <w:pPr>
              <w:jc w:val="center"/>
            </w:pPr>
          </w:p>
          <w:p w:rsidR="00940E91" w:rsidRDefault="00940E91" w:rsidP="00BB445C">
            <w:pPr>
              <w:jc w:val="center"/>
            </w:pPr>
            <w:r>
              <w:t>PSNR</w:t>
            </w:r>
            <w:r>
              <w:t xml:space="preserve"> = </w:t>
            </w:r>
            <w:r w:rsidR="00181492" w:rsidRPr="00181492">
              <w:t>-19.379310767248754</w:t>
            </w:r>
            <w:r w:rsidR="00181492">
              <w:t xml:space="preserve"> (negative)</w:t>
            </w:r>
          </w:p>
          <w:p w:rsidR="00181492" w:rsidRDefault="00181492" w:rsidP="00BB445C">
            <w:pPr>
              <w:jc w:val="center"/>
            </w:pPr>
          </w:p>
          <w:p w:rsidR="00181492" w:rsidRDefault="00181492" w:rsidP="00BB445C">
            <w:pPr>
              <w:jc w:val="center"/>
            </w:pPr>
          </w:p>
          <w:p w:rsidR="00940E91" w:rsidRDefault="00940E91" w:rsidP="00BB445C">
            <w:pPr>
              <w:jc w:val="center"/>
            </w:pPr>
            <w:r>
              <w:t>BER</w:t>
            </w:r>
            <w:r>
              <w:t xml:space="preserve"> =</w:t>
            </w:r>
            <w:r w:rsidR="00181492">
              <w:t xml:space="preserve"> </w:t>
            </w:r>
            <w:r w:rsidR="00181492" w:rsidRPr="00181492">
              <w:t>0.001983642578125</w:t>
            </w:r>
          </w:p>
        </w:tc>
      </w:tr>
      <w:tr w:rsidR="00F57EA9" w:rsidTr="00F57EA9">
        <w:trPr>
          <w:trHeight w:val="3584"/>
        </w:trPr>
        <w:tc>
          <w:tcPr>
            <w:tcW w:w="2795" w:type="dxa"/>
          </w:tcPr>
          <w:p w:rsidR="00940E91" w:rsidRDefault="00196259" w:rsidP="00BB445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393266" cy="2301875"/>
                  <wp:effectExtent l="0" t="0" r="762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atermarkedPolar.b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63" t="7333" r="14028" b="11424"/>
                          <a:stretch/>
                        </pic:blipFill>
                        <pic:spPr bwMode="auto">
                          <a:xfrm>
                            <a:off x="0" y="0"/>
                            <a:ext cx="2414690" cy="2322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9" w:type="dxa"/>
          </w:tcPr>
          <w:p w:rsidR="00940E91" w:rsidRDefault="00196259" w:rsidP="00BB445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303615" cy="2310938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ttackedPolar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56" t="3997" r="13054" b="11289"/>
                          <a:stretch/>
                        </pic:blipFill>
                        <pic:spPr bwMode="auto">
                          <a:xfrm>
                            <a:off x="0" y="0"/>
                            <a:ext cx="2313298" cy="2320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7" w:type="dxa"/>
          </w:tcPr>
          <w:p w:rsidR="00B57A41" w:rsidRDefault="00B57A41" w:rsidP="00BB445C">
            <w:pPr>
              <w:jc w:val="center"/>
            </w:pPr>
          </w:p>
          <w:p w:rsidR="00B57A41" w:rsidRDefault="00B57A41" w:rsidP="00BB445C">
            <w:pPr>
              <w:jc w:val="center"/>
            </w:pPr>
          </w:p>
          <w:p w:rsidR="00940E91" w:rsidRDefault="00940E91" w:rsidP="00BB445C">
            <w:pPr>
              <w:jc w:val="center"/>
            </w:pPr>
            <w:r>
              <w:t>PSNR</w:t>
            </w:r>
            <w:r>
              <w:t xml:space="preserve"> =</w:t>
            </w:r>
            <w:r w:rsidR="00B57A41">
              <w:t xml:space="preserve">  </w:t>
            </w:r>
            <w:r w:rsidR="00B57A41" w:rsidRPr="00B57A41">
              <w:t>-21.761985977310037</w:t>
            </w:r>
            <w:r w:rsidR="00B57A41">
              <w:t xml:space="preserve"> (negative)</w:t>
            </w:r>
          </w:p>
          <w:p w:rsidR="00B57A41" w:rsidRDefault="00B57A41" w:rsidP="00BB445C">
            <w:pPr>
              <w:jc w:val="center"/>
            </w:pPr>
          </w:p>
          <w:p w:rsidR="00B57A41" w:rsidRDefault="00B57A41" w:rsidP="00BB445C">
            <w:pPr>
              <w:jc w:val="center"/>
            </w:pPr>
          </w:p>
          <w:p w:rsidR="00940E91" w:rsidRDefault="00940E91" w:rsidP="00BB445C">
            <w:pPr>
              <w:jc w:val="center"/>
            </w:pPr>
            <w:r>
              <w:t>BER</w:t>
            </w:r>
            <w:r>
              <w:t xml:space="preserve"> =</w:t>
            </w:r>
            <w:r w:rsidR="00B57A41">
              <w:t xml:space="preserve"> </w:t>
            </w:r>
            <w:r w:rsidR="00B57A41" w:rsidRPr="00B57A41">
              <w:t>9.765625000000000e-04</w:t>
            </w:r>
          </w:p>
        </w:tc>
      </w:tr>
      <w:tr w:rsidR="00F57EA9" w:rsidTr="00F57EA9">
        <w:trPr>
          <w:trHeight w:val="3960"/>
        </w:trPr>
        <w:tc>
          <w:tcPr>
            <w:tcW w:w="2795" w:type="dxa"/>
          </w:tcPr>
          <w:p w:rsidR="00940E91" w:rsidRDefault="00F57EA9" w:rsidP="00BB445C">
            <w:pPr>
              <w:jc w:val="center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2309766" cy="23774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atermarkedBaboon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87" t="7116" r="21900" b="19228"/>
                          <a:stretch/>
                        </pic:blipFill>
                        <pic:spPr bwMode="auto">
                          <a:xfrm>
                            <a:off x="0" y="0"/>
                            <a:ext cx="2352942" cy="2421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9" w:type="dxa"/>
          </w:tcPr>
          <w:p w:rsidR="00940E91" w:rsidRDefault="00F57EA9" w:rsidP="00BB445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381658" cy="2419003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ttackedBaboon.b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93" t="7526" r="21364" b="19121"/>
                          <a:stretch/>
                        </pic:blipFill>
                        <pic:spPr bwMode="auto">
                          <a:xfrm>
                            <a:off x="0" y="0"/>
                            <a:ext cx="2418945" cy="2456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7" w:type="dxa"/>
          </w:tcPr>
          <w:p w:rsidR="00610482" w:rsidRDefault="00610482" w:rsidP="00BB445C">
            <w:pPr>
              <w:jc w:val="center"/>
            </w:pPr>
          </w:p>
          <w:p w:rsidR="00610482" w:rsidRDefault="00610482" w:rsidP="00BB445C">
            <w:pPr>
              <w:jc w:val="center"/>
            </w:pPr>
          </w:p>
          <w:p w:rsidR="00940E91" w:rsidRDefault="00940E91" w:rsidP="00BB445C">
            <w:pPr>
              <w:jc w:val="center"/>
            </w:pPr>
            <w:r>
              <w:t>PSNR</w:t>
            </w:r>
            <w:r>
              <w:t xml:space="preserve"> = </w:t>
            </w:r>
            <w:r w:rsidR="00610482" w:rsidRPr="00610482">
              <w:t>-23.080084632723697</w:t>
            </w:r>
            <w:r w:rsidR="00610482">
              <w:t xml:space="preserve"> (negative)</w:t>
            </w:r>
          </w:p>
          <w:p w:rsidR="00610482" w:rsidRDefault="00610482" w:rsidP="00BB445C">
            <w:pPr>
              <w:jc w:val="center"/>
            </w:pPr>
          </w:p>
          <w:p w:rsidR="00610482" w:rsidRDefault="00610482" w:rsidP="00BB445C">
            <w:pPr>
              <w:jc w:val="center"/>
            </w:pPr>
          </w:p>
          <w:p w:rsidR="00940E91" w:rsidRDefault="00940E91" w:rsidP="00BB445C">
            <w:pPr>
              <w:jc w:val="center"/>
            </w:pPr>
            <w:r>
              <w:t>BER</w:t>
            </w:r>
            <w:r>
              <w:t xml:space="preserve"> =</w:t>
            </w:r>
            <w:r w:rsidR="00610482">
              <w:t xml:space="preserve"> </w:t>
            </w:r>
            <w:r w:rsidR="00610482" w:rsidRPr="00610482">
              <w:t>0.002166748046875</w:t>
            </w:r>
          </w:p>
        </w:tc>
      </w:tr>
    </w:tbl>
    <w:p w:rsidR="009F526E" w:rsidRDefault="009F526E" w:rsidP="00BB445C">
      <w:pPr>
        <w:jc w:val="center"/>
      </w:pPr>
    </w:p>
    <w:p w:rsidR="009F526E" w:rsidRDefault="009F526E" w:rsidP="00BB445C">
      <w:pPr>
        <w:jc w:val="center"/>
      </w:pPr>
    </w:p>
    <w:p w:rsidR="009F526E" w:rsidRDefault="009F526E" w:rsidP="00BB445C">
      <w:pPr>
        <w:jc w:val="center"/>
      </w:pPr>
    </w:p>
    <w:p w:rsidR="006C2C14" w:rsidRDefault="006C2C14" w:rsidP="00BB445C">
      <w:pPr>
        <w:jc w:val="center"/>
      </w:pPr>
    </w:p>
    <w:p w:rsidR="00C83006" w:rsidRDefault="00C83006" w:rsidP="00BB445C">
      <w:pPr>
        <w:jc w:val="center"/>
      </w:pPr>
    </w:p>
    <w:p w:rsidR="00C83006" w:rsidRDefault="00C83006" w:rsidP="00BB445C">
      <w:pPr>
        <w:jc w:val="center"/>
      </w:pPr>
    </w:p>
    <w:sectPr w:rsidR="00C8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DA"/>
    <w:rsid w:val="00043990"/>
    <w:rsid w:val="000C7F56"/>
    <w:rsid w:val="000F6C83"/>
    <w:rsid w:val="00181492"/>
    <w:rsid w:val="00196259"/>
    <w:rsid w:val="001A296E"/>
    <w:rsid w:val="001D4FBC"/>
    <w:rsid w:val="002D7165"/>
    <w:rsid w:val="002F6C89"/>
    <w:rsid w:val="0034695D"/>
    <w:rsid w:val="004542AA"/>
    <w:rsid w:val="004B0162"/>
    <w:rsid w:val="005212DA"/>
    <w:rsid w:val="005D0E2D"/>
    <w:rsid w:val="00610482"/>
    <w:rsid w:val="006B7173"/>
    <w:rsid w:val="006C2C14"/>
    <w:rsid w:val="007307D8"/>
    <w:rsid w:val="00774499"/>
    <w:rsid w:val="007F2E7F"/>
    <w:rsid w:val="008D09BD"/>
    <w:rsid w:val="00940E91"/>
    <w:rsid w:val="0094307E"/>
    <w:rsid w:val="009F526E"/>
    <w:rsid w:val="00B57A41"/>
    <w:rsid w:val="00BA4BBE"/>
    <w:rsid w:val="00BB445C"/>
    <w:rsid w:val="00BE3C16"/>
    <w:rsid w:val="00C83006"/>
    <w:rsid w:val="00E51C7F"/>
    <w:rsid w:val="00F5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F450D-716B-4B5A-8D54-96D0C26B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21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138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29</cp:revision>
  <dcterms:created xsi:type="dcterms:W3CDTF">2015-10-20T11:28:00Z</dcterms:created>
  <dcterms:modified xsi:type="dcterms:W3CDTF">2015-10-20T13:46:00Z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